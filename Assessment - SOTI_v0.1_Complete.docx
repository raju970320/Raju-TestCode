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1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2303"/>
        <w:gridCol w:w="3187"/>
      </w:tblGrid>
      <w:tr w:rsidR="001B4E4D" w:rsidRPr="00426EBE" w14:paraId="72866695" w14:textId="77777777" w:rsidTr="001B4E4D">
        <w:tc>
          <w:tcPr>
            <w:tcW w:w="5220" w:type="dxa"/>
            <w:vMerge w:val="restart"/>
            <w:shd w:val="clear" w:color="auto" w:fill="auto"/>
          </w:tcPr>
          <w:p w14:paraId="0455AC4F" w14:textId="77777777" w:rsidR="001B4E4D" w:rsidRPr="00426EBE" w:rsidRDefault="001B4E4D" w:rsidP="00C14111">
            <w:pPr>
              <w:rPr>
                <w:b/>
              </w:rPr>
            </w:pPr>
          </w:p>
          <w:p w14:paraId="15601F80" w14:textId="4C48D698" w:rsidR="001B4E4D" w:rsidRDefault="001B4E4D" w:rsidP="00C14111">
            <w:pPr>
              <w:rPr>
                <w:b/>
              </w:rPr>
            </w:pPr>
            <w:r>
              <w:rPr>
                <w:b/>
              </w:rPr>
              <w:t>Pre-Migration Azure Cloud Assessment Report</w:t>
            </w:r>
          </w:p>
          <w:p w14:paraId="215D6069" w14:textId="691C0514" w:rsidR="001B4E4D" w:rsidRPr="00426EBE" w:rsidRDefault="001B4E4D" w:rsidP="00C14111">
            <w:pPr>
              <w:rPr>
                <w:b/>
              </w:rPr>
            </w:pPr>
            <w:r>
              <w:rPr>
                <w:b/>
              </w:rPr>
              <w:t xml:space="preserve">Application: </w:t>
            </w:r>
            <w:r w:rsidR="00B1238F">
              <w:rPr>
                <w:b/>
              </w:rPr>
              <w:t>SOTI</w:t>
            </w:r>
          </w:p>
          <w:p w14:paraId="23A53D68" w14:textId="77777777" w:rsidR="001B4E4D" w:rsidRPr="00426EBE" w:rsidRDefault="001B4E4D" w:rsidP="00C14111">
            <w:pPr>
              <w:rPr>
                <w:b/>
              </w:rPr>
            </w:pPr>
          </w:p>
        </w:tc>
        <w:tc>
          <w:tcPr>
            <w:tcW w:w="2303" w:type="dxa"/>
            <w:shd w:val="clear" w:color="auto" w:fill="auto"/>
          </w:tcPr>
          <w:p w14:paraId="15317256" w14:textId="77777777" w:rsidR="001B4E4D" w:rsidRPr="00426EBE" w:rsidRDefault="001B4E4D" w:rsidP="00C14111">
            <w:pPr>
              <w:rPr>
                <w:b/>
              </w:rPr>
            </w:pPr>
            <w:r w:rsidRPr="00426EBE">
              <w:rPr>
                <w:b/>
              </w:rPr>
              <w:t>Revision:</w:t>
            </w:r>
          </w:p>
        </w:tc>
        <w:tc>
          <w:tcPr>
            <w:tcW w:w="3187" w:type="dxa"/>
            <w:shd w:val="clear" w:color="auto" w:fill="auto"/>
          </w:tcPr>
          <w:p w14:paraId="24FBFF85" w14:textId="25256A6D" w:rsidR="001B4E4D" w:rsidRPr="00426EBE" w:rsidRDefault="001B4E4D" w:rsidP="001B4E4D">
            <w:r>
              <w:t>0.1</w:t>
            </w:r>
          </w:p>
        </w:tc>
      </w:tr>
      <w:tr w:rsidR="001B4E4D" w:rsidRPr="00426EBE" w14:paraId="4821FABC" w14:textId="77777777" w:rsidTr="001B4E4D">
        <w:tc>
          <w:tcPr>
            <w:tcW w:w="5220" w:type="dxa"/>
            <w:vMerge/>
            <w:shd w:val="clear" w:color="auto" w:fill="auto"/>
          </w:tcPr>
          <w:p w14:paraId="291A5718" w14:textId="77777777" w:rsidR="001B4E4D" w:rsidRPr="00426EBE" w:rsidRDefault="001B4E4D" w:rsidP="00C14111">
            <w:pPr>
              <w:rPr>
                <w:b/>
              </w:rPr>
            </w:pPr>
          </w:p>
        </w:tc>
        <w:tc>
          <w:tcPr>
            <w:tcW w:w="2303" w:type="dxa"/>
            <w:shd w:val="clear" w:color="auto" w:fill="auto"/>
          </w:tcPr>
          <w:p w14:paraId="728BFC06" w14:textId="77777777" w:rsidR="001B4E4D" w:rsidRPr="00426EBE" w:rsidRDefault="001B4E4D" w:rsidP="00C14111">
            <w:pPr>
              <w:rPr>
                <w:b/>
              </w:rPr>
            </w:pPr>
            <w:r>
              <w:rPr>
                <w:b/>
              </w:rPr>
              <w:t>Author:</w:t>
            </w:r>
          </w:p>
        </w:tc>
        <w:tc>
          <w:tcPr>
            <w:tcW w:w="3187" w:type="dxa"/>
            <w:shd w:val="clear" w:color="auto" w:fill="auto"/>
          </w:tcPr>
          <w:p w14:paraId="7F5056E1" w14:textId="7A4014E2" w:rsidR="001B4E4D" w:rsidRDefault="001B4E4D" w:rsidP="00C14111">
            <w:r>
              <w:t>HCL America Inc.</w:t>
            </w:r>
          </w:p>
        </w:tc>
      </w:tr>
      <w:tr w:rsidR="001B4E4D" w:rsidRPr="00426EBE" w14:paraId="28243746" w14:textId="77777777" w:rsidTr="001B4E4D">
        <w:tc>
          <w:tcPr>
            <w:tcW w:w="5220" w:type="dxa"/>
            <w:vMerge/>
            <w:shd w:val="clear" w:color="auto" w:fill="auto"/>
          </w:tcPr>
          <w:p w14:paraId="5A9CE805" w14:textId="77777777" w:rsidR="001B4E4D" w:rsidRPr="00426EBE" w:rsidRDefault="001B4E4D" w:rsidP="00C14111">
            <w:pPr>
              <w:rPr>
                <w:b/>
              </w:rPr>
            </w:pPr>
          </w:p>
        </w:tc>
        <w:tc>
          <w:tcPr>
            <w:tcW w:w="2303" w:type="dxa"/>
            <w:shd w:val="clear" w:color="auto" w:fill="auto"/>
          </w:tcPr>
          <w:p w14:paraId="507DECF8" w14:textId="77777777" w:rsidR="001B4E4D" w:rsidRPr="00426EBE" w:rsidRDefault="001B4E4D" w:rsidP="00C14111">
            <w:pPr>
              <w:rPr>
                <w:b/>
              </w:rPr>
            </w:pPr>
            <w:r w:rsidRPr="00426EBE">
              <w:rPr>
                <w:b/>
              </w:rPr>
              <w:t>Effective Date:</w:t>
            </w:r>
          </w:p>
        </w:tc>
        <w:tc>
          <w:tcPr>
            <w:tcW w:w="3187" w:type="dxa"/>
            <w:shd w:val="clear" w:color="auto" w:fill="auto"/>
          </w:tcPr>
          <w:p w14:paraId="09F8C82E" w14:textId="576144FF" w:rsidR="001B4E4D" w:rsidRPr="00426EBE" w:rsidRDefault="001B4E4D" w:rsidP="00C14111">
            <w:r>
              <w:t xml:space="preserve">July </w:t>
            </w:r>
            <w:r w:rsidR="004B68EE">
              <w:t>20</w:t>
            </w:r>
            <w:r>
              <w:t>, 2020</w:t>
            </w:r>
          </w:p>
        </w:tc>
      </w:tr>
      <w:tr w:rsidR="001B4E4D" w:rsidRPr="00426EBE" w14:paraId="04FBE8FB" w14:textId="77777777" w:rsidTr="001B4E4D">
        <w:tc>
          <w:tcPr>
            <w:tcW w:w="5220" w:type="dxa"/>
            <w:vMerge/>
            <w:shd w:val="clear" w:color="auto" w:fill="auto"/>
          </w:tcPr>
          <w:p w14:paraId="10693281" w14:textId="77777777" w:rsidR="001B4E4D" w:rsidRPr="00426EBE" w:rsidRDefault="001B4E4D" w:rsidP="00C14111">
            <w:pPr>
              <w:rPr>
                <w:b/>
              </w:rPr>
            </w:pPr>
          </w:p>
        </w:tc>
        <w:tc>
          <w:tcPr>
            <w:tcW w:w="2303" w:type="dxa"/>
            <w:shd w:val="clear" w:color="auto" w:fill="auto"/>
          </w:tcPr>
          <w:p w14:paraId="2EC32993" w14:textId="77777777" w:rsidR="001B4E4D" w:rsidRPr="00426EBE" w:rsidRDefault="001B4E4D" w:rsidP="00C14111">
            <w:pPr>
              <w:rPr>
                <w:b/>
              </w:rPr>
            </w:pPr>
            <w:r w:rsidRPr="00426EBE">
              <w:rPr>
                <w:b/>
              </w:rPr>
              <w:t>Page:</w:t>
            </w:r>
            <w:r w:rsidRPr="00426EBE">
              <w:rPr>
                <w:b/>
              </w:rPr>
              <w:tab/>
            </w:r>
          </w:p>
        </w:tc>
        <w:tc>
          <w:tcPr>
            <w:tcW w:w="3187" w:type="dxa"/>
            <w:shd w:val="clear" w:color="auto" w:fill="auto"/>
          </w:tcPr>
          <w:p w14:paraId="101EB469" w14:textId="0A7EE2B5" w:rsidR="001B4E4D" w:rsidRPr="00426EBE" w:rsidRDefault="001B4E4D" w:rsidP="00C14111">
            <w:r w:rsidRPr="00426EBE">
              <w:rPr>
                <w:rStyle w:val="PageNumber"/>
                <w:bCs/>
                <w:szCs w:val="22"/>
              </w:rPr>
              <w:fldChar w:fldCharType="begin"/>
            </w:r>
            <w:r w:rsidRPr="00426EBE">
              <w:rPr>
                <w:rStyle w:val="PageNumber"/>
                <w:bCs/>
                <w:szCs w:val="22"/>
              </w:rPr>
              <w:instrText xml:space="preserve"> PAGE </w:instrText>
            </w:r>
            <w:r w:rsidRPr="00426EBE">
              <w:rPr>
                <w:rStyle w:val="PageNumber"/>
                <w:bCs/>
                <w:szCs w:val="22"/>
              </w:rPr>
              <w:fldChar w:fldCharType="separate"/>
            </w:r>
            <w:r>
              <w:rPr>
                <w:rStyle w:val="PageNumber"/>
                <w:bCs/>
                <w:noProof/>
                <w:szCs w:val="22"/>
              </w:rPr>
              <w:t>1</w:t>
            </w:r>
            <w:r w:rsidRPr="00426EBE">
              <w:rPr>
                <w:rStyle w:val="PageNumber"/>
                <w:bCs/>
                <w:szCs w:val="22"/>
              </w:rPr>
              <w:fldChar w:fldCharType="end"/>
            </w:r>
            <w:r w:rsidRPr="00426EBE">
              <w:rPr>
                <w:rStyle w:val="PageNumber"/>
                <w:bCs/>
                <w:szCs w:val="22"/>
              </w:rPr>
              <w:t xml:space="preserve"> of </w:t>
            </w:r>
            <w:r w:rsidR="00B2499E">
              <w:rPr>
                <w:rStyle w:val="PageNumber"/>
                <w:bCs/>
                <w:szCs w:val="22"/>
              </w:rPr>
              <w:t>8</w:t>
            </w:r>
          </w:p>
        </w:tc>
      </w:tr>
      <w:tr w:rsidR="003D14DC" w:rsidRPr="00426EBE" w14:paraId="68794B45" w14:textId="77777777" w:rsidTr="005C7BA1">
        <w:tc>
          <w:tcPr>
            <w:tcW w:w="5220" w:type="dxa"/>
            <w:shd w:val="clear" w:color="auto" w:fill="auto"/>
          </w:tcPr>
          <w:p w14:paraId="0D8C0E7F" w14:textId="4EA217FD" w:rsidR="003D14DC" w:rsidRPr="00426EBE" w:rsidRDefault="003D14DC" w:rsidP="00C14111">
            <w:pPr>
              <w:rPr>
                <w:b/>
              </w:rPr>
            </w:pPr>
            <w:r>
              <w:rPr>
                <w:b/>
              </w:rPr>
              <w:t>Assessment Period</w:t>
            </w:r>
          </w:p>
        </w:tc>
        <w:tc>
          <w:tcPr>
            <w:tcW w:w="5490" w:type="dxa"/>
            <w:gridSpan w:val="2"/>
            <w:shd w:val="clear" w:color="auto" w:fill="auto"/>
          </w:tcPr>
          <w:p w14:paraId="2841341F" w14:textId="7A7791E2" w:rsidR="003D14DC" w:rsidRPr="00426EBE" w:rsidRDefault="003D14DC" w:rsidP="003D14DC">
            <w:pPr>
              <w:jc w:val="center"/>
              <w:rPr>
                <w:rStyle w:val="PageNumber"/>
                <w:bCs/>
                <w:szCs w:val="22"/>
              </w:rPr>
            </w:pPr>
            <w:r>
              <w:rPr>
                <w:b/>
              </w:rPr>
              <w:t>July 2020</w:t>
            </w:r>
          </w:p>
        </w:tc>
      </w:tr>
    </w:tbl>
    <w:p w14:paraId="7054E803" w14:textId="77777777" w:rsidR="001B4E4D" w:rsidRDefault="001B4E4D">
      <w:pPr>
        <w:widowControl/>
        <w:spacing w:after="0"/>
        <w:rPr>
          <w:rFonts w:eastAsia="MS Mincho"/>
          <w:b/>
          <w:bCs/>
          <w:color w:val="FF6600"/>
          <w:kern w:val="0"/>
          <w:sz w:val="32"/>
          <w:lang w:eastAsia="en-US"/>
        </w:rPr>
      </w:pPr>
      <w:r>
        <w:br w:type="page"/>
      </w:r>
    </w:p>
    <w:p w14:paraId="30D1DE14" w14:textId="1B80EA4D" w:rsidR="00A6518A" w:rsidRDefault="00F43516" w:rsidP="00571BB3">
      <w:pPr>
        <w:pStyle w:val="Heading1"/>
        <w:ind w:left="-900"/>
      </w:pPr>
      <w:r>
        <w:lastRenderedPageBreak/>
        <w:t xml:space="preserve">Application </w:t>
      </w:r>
      <w:r w:rsidR="0034082C">
        <w:t>Introduction</w:t>
      </w:r>
    </w:p>
    <w:p w14:paraId="44AD4436" w14:textId="5A8329F2" w:rsidR="00F43516" w:rsidRPr="00E34042" w:rsidRDefault="009854F5" w:rsidP="00571BB3">
      <w:pPr>
        <w:ind w:left="-900" w:right="-964"/>
        <w:jc w:val="both"/>
        <w:rPr>
          <w:lang w:eastAsia="en-US"/>
        </w:rPr>
      </w:pPr>
      <w:r>
        <w:rPr>
          <w:lang w:eastAsia="en-US"/>
        </w:rPr>
        <w:t>SOTI</w:t>
      </w:r>
      <w:r w:rsidR="00F43516" w:rsidRPr="00F43516">
        <w:rPr>
          <w:lang w:eastAsia="en-US"/>
        </w:rPr>
        <w:t xml:space="preserve"> is a COTS application </w:t>
      </w:r>
      <w:r>
        <w:rPr>
          <w:lang w:eastAsia="en-US"/>
        </w:rPr>
        <w:t xml:space="preserve">which acts as a hub for RF Guns across various warehouses to connect to. It uses </w:t>
      </w:r>
      <w:r w:rsidRPr="009854F5">
        <w:rPr>
          <w:lang w:eastAsia="en-US"/>
        </w:rPr>
        <w:t>RF Gun Management Console and configuration tool for Manufacturing</w:t>
      </w:r>
      <w:r>
        <w:rPr>
          <w:lang w:eastAsia="en-US"/>
        </w:rPr>
        <w:t xml:space="preserve"> devices.</w:t>
      </w:r>
    </w:p>
    <w:p w14:paraId="30D1DE18" w14:textId="61CABF83" w:rsidR="0034082C" w:rsidRDefault="00F43516" w:rsidP="000F4755">
      <w:pPr>
        <w:pStyle w:val="Heading1"/>
        <w:ind w:left="-900"/>
      </w:pPr>
      <w:r>
        <w:t xml:space="preserve">Migration </w:t>
      </w:r>
      <w:r w:rsidR="006E6C30">
        <w:t>Strategy</w:t>
      </w:r>
    </w:p>
    <w:p w14:paraId="0ED4491B" w14:textId="142A20AD" w:rsidR="005C7BA1" w:rsidRPr="005C7BA1" w:rsidRDefault="00A82C96" w:rsidP="000F4755">
      <w:pPr>
        <w:rPr>
          <w:lang w:eastAsia="en-US"/>
        </w:rPr>
      </w:pPr>
      <w:r w:rsidRPr="00981F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71988" wp14:editId="5DB5EA26">
                <wp:simplePos x="0" y="0"/>
                <wp:positionH relativeFrom="column">
                  <wp:posOffset>831851</wp:posOffset>
                </wp:positionH>
                <wp:positionV relativeFrom="paragraph">
                  <wp:posOffset>205740</wp:posOffset>
                </wp:positionV>
                <wp:extent cx="1028700" cy="387350"/>
                <wp:effectExtent l="0" t="0" r="0" b="0"/>
                <wp:wrapNone/>
                <wp:docPr id="99" name="Text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73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txbx>
                        <w:txbxContent>
                          <w:p w14:paraId="146A6846" w14:textId="068FC38E" w:rsidR="00A93A2A" w:rsidRPr="00A82C96" w:rsidRDefault="00A93A2A" w:rsidP="00981F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SOTI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71988" id="_x0000_t202" coordsize="21600,21600" o:spt="202" path="m,l,21600r21600,l21600,xe">
                <v:stroke joinstyle="miter"/>
                <v:path gradientshapeok="t" o:connecttype="rect"/>
              </v:shapetype>
              <v:shape id="TextBox 98" o:spid="_x0000_s1026" type="#_x0000_t202" style="position:absolute;margin-left:65.5pt;margin-top:16.2pt;width:81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" fillcolor="#f79646 [3209]" stroked="f">
                <v:textbox>
                  <w:txbxContent>
                    <w:p w14:paraId="146A6846" w14:textId="068FC38E" w:rsidR="00A93A2A" w:rsidRPr="00A82C96" w:rsidRDefault="00A93A2A" w:rsidP="00981F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libri" w:eastAsia="+mn-ea" w:hAnsi="Calibri" w:cs="Calibri"/>
                          <w:b/>
                          <w:bCs/>
                          <w:color w:val="FFFFFF" w:themeColor="background1"/>
                          <w:kern w:val="24"/>
                        </w:rPr>
                        <w:t>SOTI</w:t>
                      </w:r>
                    </w:p>
                  </w:txbxContent>
                </v:textbox>
              </v:shape>
            </w:pict>
          </mc:Fallback>
        </mc:AlternateContent>
      </w:r>
      <w:r w:rsidR="00981FD5" w:rsidRPr="00981F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7DBD9E" wp14:editId="57917EDA">
                <wp:simplePos x="0" y="0"/>
                <wp:positionH relativeFrom="column">
                  <wp:posOffset>-332106</wp:posOffset>
                </wp:positionH>
                <wp:positionV relativeFrom="paragraph">
                  <wp:posOffset>3541395</wp:posOffset>
                </wp:positionV>
                <wp:extent cx="1160895" cy="272382"/>
                <wp:effectExtent l="0" t="0" r="0" b="0"/>
                <wp:wrapNone/>
                <wp:docPr id="66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0895" cy="2723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5ED614" w14:textId="77777777" w:rsidR="00A93A2A" w:rsidRDefault="00A93A2A" w:rsidP="00981FD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FFFFFF"/>
                                <w:kern w:val="24"/>
                                <w:sz w:val="23"/>
                                <w:szCs w:val="23"/>
                                <w:lang w:val="en-IN"/>
                              </w:rPr>
                              <w:t>Target Platform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BD9E" id="TextBox 65" o:spid="_x0000_s1027" type="#_x0000_t202" style="position:absolute;margin-left:-26.15pt;margin-top:278.85pt;width:91.4pt;height:21.45pt;rotation:-90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" filled="f" stroked="f">
                <v:textbox style="mso-fit-shape-to-text:t">
                  <w:txbxContent>
                    <w:p w14:paraId="5C5ED614" w14:textId="77777777" w:rsidR="00A93A2A" w:rsidRDefault="00A93A2A" w:rsidP="00981FD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+mn-ea" w:hAnsi="Calibri" w:cs="Calibri"/>
                          <w:b/>
                          <w:bCs/>
                          <w:color w:val="FFFFFF"/>
                          <w:kern w:val="24"/>
                          <w:sz w:val="23"/>
                          <w:szCs w:val="23"/>
                          <w:lang w:val="en-IN"/>
                        </w:rPr>
                        <w:t>Target Platform</w:t>
                      </w:r>
                    </w:p>
                  </w:txbxContent>
                </v:textbox>
              </v:shape>
            </w:pict>
          </mc:Fallback>
        </mc:AlternateContent>
      </w:r>
      <w:r w:rsidR="00981FD5" w:rsidRPr="00981F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17BD2CB" wp14:editId="55E66CD7">
                <wp:simplePos x="0" y="0"/>
                <wp:positionH relativeFrom="column">
                  <wp:posOffset>-365443</wp:posOffset>
                </wp:positionH>
                <wp:positionV relativeFrom="paragraph">
                  <wp:posOffset>1284605</wp:posOffset>
                </wp:positionV>
                <wp:extent cx="1236236" cy="272382"/>
                <wp:effectExtent l="0" t="0" r="0" b="0"/>
                <wp:wrapNone/>
                <wp:docPr id="65" name="Text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36236" cy="2723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FEBA83" w14:textId="77777777" w:rsidR="00A93A2A" w:rsidRDefault="00A93A2A" w:rsidP="00981FD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FFFFFF"/>
                                <w:kern w:val="24"/>
                                <w:sz w:val="23"/>
                                <w:szCs w:val="23"/>
                                <w:lang w:val="en-IN"/>
                              </w:rPr>
                              <w:t>Current Platform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BD2CB" id="TextBox 64" o:spid="_x0000_s1028" type="#_x0000_t202" style="position:absolute;margin-left:-28.8pt;margin-top:101.15pt;width:97.35pt;height:21.45pt;rotation:-90;z-index:251652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" filled="f" stroked="f">
                <v:textbox style="mso-fit-shape-to-text:t">
                  <w:txbxContent>
                    <w:p w14:paraId="31FEBA83" w14:textId="77777777" w:rsidR="00A93A2A" w:rsidRDefault="00A93A2A" w:rsidP="00981FD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+mn-ea" w:hAnsi="Calibri" w:cs="Calibri"/>
                          <w:b/>
                          <w:bCs/>
                          <w:color w:val="FFFFFF"/>
                          <w:kern w:val="24"/>
                          <w:sz w:val="23"/>
                          <w:szCs w:val="23"/>
                          <w:lang w:val="en-IN"/>
                        </w:rPr>
                        <w:t>Current Platform</w:t>
                      </w:r>
                    </w:p>
                  </w:txbxContent>
                </v:textbox>
              </v:shape>
            </w:pict>
          </mc:Fallback>
        </mc:AlternateContent>
      </w:r>
      <w:r w:rsidR="00981FD5" w:rsidRPr="00981F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1A5299" wp14:editId="4502CC35">
                <wp:simplePos x="0" y="0"/>
                <wp:positionH relativeFrom="column">
                  <wp:posOffset>76835</wp:posOffset>
                </wp:positionH>
                <wp:positionV relativeFrom="paragraph">
                  <wp:posOffset>643890</wp:posOffset>
                </wp:positionV>
                <wp:extent cx="381000" cy="1538400"/>
                <wp:effectExtent l="0" t="0" r="0" b="5080"/>
                <wp:wrapNone/>
                <wp:docPr id="60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1538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 vert="horz" wrap="none" lIns="76200" tIns="38100" rIns="76200" bIns="3810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5A816" id="Rectangle 59" o:spid="_x0000_s1026" style="position:absolute;margin-left:6.05pt;margin-top:50.7pt;width:30pt;height:121.15pt;z-index:251649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" fillcolor="#7f7f7f" stroked="f" strokeweight=".25pt">
                <v:stroke startarrowwidth="narrow" startarrowlength="short" endarrow="block"/>
                <v:textbox inset="6pt,3pt,6pt,3pt"/>
              </v:rect>
            </w:pict>
          </mc:Fallback>
        </mc:AlternateContent>
      </w:r>
      <w:r w:rsidR="00981FD5" w:rsidRPr="00981F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86A404" wp14:editId="11576549">
                <wp:simplePos x="0" y="0"/>
                <wp:positionH relativeFrom="column">
                  <wp:posOffset>230505</wp:posOffset>
                </wp:positionH>
                <wp:positionV relativeFrom="paragraph">
                  <wp:posOffset>4445</wp:posOffset>
                </wp:positionV>
                <wp:extent cx="383814" cy="774813"/>
                <wp:effectExtent l="0" t="5080" r="0" b="0"/>
                <wp:wrapNone/>
                <wp:docPr id="63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383814" cy="7748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 vert="horz" wrap="none" lIns="76200" tIns="38100" rIns="76200" bIns="3810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A2CAE" id="Rectangle 62" o:spid="_x0000_s1026" style="position:absolute;margin-left:18.15pt;margin-top:.35pt;width:30.2pt;height:61pt;rotation:90;z-index: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" fillcolor="#7f7f7f" stroked="f" strokeweight=".25pt">
                <v:stroke startarrowwidth="narrow" startarrowlength="short" endarrow="block"/>
                <v:textbox inset="6pt,3pt,6pt,3pt"/>
              </v:rect>
            </w:pict>
          </mc:Fallback>
        </mc:AlternateContent>
      </w:r>
      <w:r w:rsidR="00981FD5" w:rsidRPr="00981F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58CDD48" wp14:editId="2E965A5D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885179" cy="261610"/>
                <wp:effectExtent l="0" t="0" r="0" b="0"/>
                <wp:wrapNone/>
                <wp:docPr id="64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79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570C58" w14:textId="77777777" w:rsidR="00A93A2A" w:rsidRDefault="00A93A2A" w:rsidP="00981FD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Calibri"/>
                                <w:color w:val="FFFFFF"/>
                                <w:kern w:val="24"/>
                                <w:sz w:val="21"/>
                                <w:szCs w:val="21"/>
                                <w:lang w:val="en-IN"/>
                              </w:rPr>
                              <w:t>Applications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CDD48" id="TextBox 63" o:spid="_x0000_s1029" type="#_x0000_t202" style="position:absolute;margin-left:0;margin-top:19.45pt;width:69.7pt;height:20.6pt;z-index: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" filled="f" stroked="f">
                <v:textbox style="mso-fit-shape-to-text:t">
                  <w:txbxContent>
                    <w:p w14:paraId="0C570C58" w14:textId="77777777" w:rsidR="00A93A2A" w:rsidRDefault="00A93A2A" w:rsidP="00981FD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+mn-ea" w:hAnsi="Calibri" w:cs="Calibri"/>
                          <w:color w:val="FFFFFF"/>
                          <w:kern w:val="24"/>
                          <w:sz w:val="21"/>
                          <w:szCs w:val="21"/>
                          <w:lang w:val="en-IN"/>
                        </w:rP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  <w:r w:rsidR="00981FD5" w:rsidRPr="00981F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7B708" wp14:editId="65818BED">
                <wp:simplePos x="0" y="0"/>
                <wp:positionH relativeFrom="column">
                  <wp:posOffset>302895</wp:posOffset>
                </wp:positionH>
                <wp:positionV relativeFrom="paragraph">
                  <wp:posOffset>2059940</wp:posOffset>
                </wp:positionV>
                <wp:extent cx="498802" cy="991719"/>
                <wp:effectExtent l="1270" t="0" r="0" b="0"/>
                <wp:wrapNone/>
                <wp:docPr id="109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498802" cy="99171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 vert="horz" wrap="none" lIns="76200" tIns="38100" rIns="76200" bIns="3810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FD217" id="Rectangle 108" o:spid="_x0000_s1026" style="position:absolute;margin-left:23.85pt;margin-top:162.2pt;width:39.3pt;height:78.1pt;rotation:90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" fillcolor="#7f7f7f" stroked="f" strokeweight=".25pt">
                <v:stroke startarrowwidth="narrow" startarrowlength="short" endarrow="block"/>
                <v:textbox inset="6pt,3pt,6pt,3pt"/>
              </v:rect>
            </w:pict>
          </mc:Fallback>
        </mc:AlternateContent>
      </w:r>
      <w:r w:rsidR="00981FD5" w:rsidRPr="00981F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3ABA7" wp14:editId="48FF3435">
                <wp:simplePos x="0" y="0"/>
                <wp:positionH relativeFrom="column">
                  <wp:posOffset>104140</wp:posOffset>
                </wp:positionH>
                <wp:positionV relativeFrom="paragraph">
                  <wp:posOffset>2315845</wp:posOffset>
                </wp:positionV>
                <wp:extent cx="896782" cy="430887"/>
                <wp:effectExtent l="0" t="0" r="0" b="0"/>
                <wp:wrapNone/>
                <wp:docPr id="110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782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48A8D7" w14:textId="77777777" w:rsidR="00A93A2A" w:rsidRDefault="00A93A2A" w:rsidP="00981F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Calibri"/>
                                <w:color w:val="FFFFFF"/>
                                <w:kern w:val="24"/>
                                <w:sz w:val="22"/>
                                <w:szCs w:val="22"/>
                                <w:lang w:val="en-IN"/>
                              </w:rPr>
                              <w:t>Treatment</w:t>
                            </w:r>
                          </w:p>
                          <w:p w14:paraId="1F81F9A7" w14:textId="77777777" w:rsidR="00A93A2A" w:rsidRDefault="00A93A2A" w:rsidP="00981F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  <w:lang w:val="en-IN"/>
                              </w:rPr>
                              <w:t>Final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3ABA7" id="TextBox 109" o:spid="_x0000_s1030" type="#_x0000_t202" style="position:absolute;margin-left:8.2pt;margin-top:182.35pt;width:70.6pt;height:3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" filled="f" stroked="f">
                <v:textbox style="mso-fit-shape-to-text:t">
                  <w:txbxContent>
                    <w:p w14:paraId="1548A8D7" w14:textId="77777777" w:rsidR="00A93A2A" w:rsidRDefault="00A93A2A" w:rsidP="00981FD5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+mn-ea" w:hAnsi="Calibri" w:cs="Calibri"/>
                          <w:color w:val="FFFFFF"/>
                          <w:kern w:val="24"/>
                          <w:sz w:val="22"/>
                          <w:szCs w:val="22"/>
                          <w:lang w:val="en-IN"/>
                        </w:rPr>
                        <w:t>Treatment</w:t>
                      </w:r>
                    </w:p>
                    <w:p w14:paraId="1F81F9A7" w14:textId="77777777" w:rsidR="00A93A2A" w:rsidRDefault="00A93A2A" w:rsidP="00981FD5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+mn-ea" w:hAnsi="Calibri" w:cs="Calibri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  <w:lang w:val="en-IN"/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</w:p>
    <w:p w14:paraId="221777D8" w14:textId="7C3F2410" w:rsidR="001B6610" w:rsidRPr="00F43516" w:rsidRDefault="001B6610" w:rsidP="000F4755">
      <w:pPr>
        <w:rPr>
          <w:lang w:eastAsia="en-US"/>
        </w:rPr>
      </w:pPr>
    </w:p>
    <w:p w14:paraId="71CD6CE3" w14:textId="5C9CC794" w:rsidR="005046A6" w:rsidRPr="000F4755" w:rsidRDefault="009642F1" w:rsidP="000F4755">
      <w:pPr>
        <w:widowControl/>
        <w:spacing w:after="0"/>
        <w:ind w:left="-900"/>
        <w:rPr>
          <w:rFonts w:eastAsia="MS Mincho"/>
          <w:b/>
          <w:bCs/>
          <w:i/>
          <w:color w:val="FF6600"/>
          <w:kern w:val="0"/>
          <w:sz w:val="32"/>
          <w:lang w:eastAsia="en-US"/>
        </w:rPr>
      </w:pPr>
      <w:r w:rsidRPr="000F4755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0B96FD" wp14:editId="1ED54889">
                <wp:simplePos x="0" y="0"/>
                <wp:positionH relativeFrom="column">
                  <wp:posOffset>495300</wp:posOffset>
                </wp:positionH>
                <wp:positionV relativeFrom="paragraph">
                  <wp:posOffset>3776344</wp:posOffset>
                </wp:positionV>
                <wp:extent cx="1342390" cy="1190625"/>
                <wp:effectExtent l="0" t="0" r="0" b="0"/>
                <wp:wrapNone/>
                <wp:docPr id="51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1190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296C2E" w14:textId="02E5D9FF" w:rsidR="00A93A2A" w:rsidRDefault="00A93A2A" w:rsidP="00981FD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Calibri"/>
                                <w:color w:val="000000"/>
                                <w:kern w:val="24"/>
                                <w:sz w:val="18"/>
                                <w:szCs w:val="18"/>
                                <w:lang w:val="nl-NL"/>
                              </w:rPr>
                              <w:t xml:space="preserve">Rehost </w:t>
                            </w:r>
                            <w:r w:rsidR="009642F1">
                              <w:rPr>
                                <w:rFonts w:ascii="Calibri" w:eastAsia="+mn-ea" w:hAnsi="Calibri" w:cs="Calibri"/>
                                <w:color w:val="000000"/>
                                <w:kern w:val="24"/>
                                <w:sz w:val="18"/>
                                <w:szCs w:val="18"/>
                                <w:lang w:val="nl-NL"/>
                              </w:rPr>
                              <w:t>Windows Server  2012 R2 Standard AS IS to Azure Cloud with extended security updates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B96FD" id="Rectangle 50" o:spid="_x0000_s1031" style="position:absolute;left:0;text-align:left;margin-left:39pt;margin-top:297.35pt;width:105.7pt;height:9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" filled="f" stroked="f">
                <v:textbox>
                  <w:txbxContent>
                    <w:p w14:paraId="2F296C2E" w14:textId="02E5D9FF" w:rsidR="00A93A2A" w:rsidRDefault="00A93A2A" w:rsidP="00981FD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+mn-ea" w:hAnsi="Calibri" w:cs="Calibri"/>
                          <w:color w:val="000000"/>
                          <w:kern w:val="24"/>
                          <w:sz w:val="18"/>
                          <w:szCs w:val="18"/>
                          <w:lang w:val="nl-NL"/>
                        </w:rPr>
                        <w:t xml:space="preserve">Rehost </w:t>
                      </w:r>
                      <w:r w:rsidR="009642F1">
                        <w:rPr>
                          <w:rFonts w:ascii="Calibri" w:eastAsia="+mn-ea" w:hAnsi="Calibri" w:cs="Calibri"/>
                          <w:color w:val="000000"/>
                          <w:kern w:val="24"/>
                          <w:sz w:val="18"/>
                          <w:szCs w:val="18"/>
                          <w:lang w:val="nl-NL"/>
                        </w:rPr>
                        <w:t>Windows Server  2012 R2 Standard AS IS to Azure Cloud with extended security updates</w:t>
                      </w:r>
                    </w:p>
                  </w:txbxContent>
                </v:textbox>
              </v:rect>
            </w:pict>
          </mc:Fallback>
        </mc:AlternateContent>
      </w:r>
      <w:r w:rsidRPr="00981F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C2DC0" wp14:editId="0AA785DA">
                <wp:simplePos x="0" y="0"/>
                <wp:positionH relativeFrom="column">
                  <wp:posOffset>535940</wp:posOffset>
                </wp:positionH>
                <wp:positionV relativeFrom="paragraph">
                  <wp:posOffset>4998720</wp:posOffset>
                </wp:positionV>
                <wp:extent cx="1220615" cy="272382"/>
                <wp:effectExtent l="0" t="0" r="0" b="0"/>
                <wp:wrapNone/>
                <wp:docPr id="86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615" cy="27238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223A0CE2" w14:textId="77777777" w:rsidR="00A93A2A" w:rsidRDefault="00A93A2A" w:rsidP="00981F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FFFFFF"/>
                                <w:kern w:val="24"/>
                                <w:sz w:val="23"/>
                                <w:szCs w:val="23"/>
                                <w:lang w:val="en-IN"/>
                              </w:rPr>
                              <w:t>Final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C2DC0" id="TextBox 85" o:spid="_x0000_s1032" type="#_x0000_t202" style="position:absolute;left:0;text-align:left;margin-left:42.2pt;margin-top:393.6pt;width:96.1pt;height:2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" fillcolor="#00b050" stroked="f">
                <v:textbox style="mso-fit-shape-to-text:t">
                  <w:txbxContent>
                    <w:p w14:paraId="223A0CE2" w14:textId="77777777" w:rsidR="00A93A2A" w:rsidRDefault="00A93A2A" w:rsidP="00981FD5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+mn-ea" w:hAnsi="Calibri" w:cs="Calibri"/>
                          <w:b/>
                          <w:bCs/>
                          <w:color w:val="FFFFFF"/>
                          <w:kern w:val="24"/>
                          <w:sz w:val="23"/>
                          <w:szCs w:val="23"/>
                          <w:lang w:val="en-IN"/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 w:rsidR="00637B1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4C824" wp14:editId="326D1859">
                <wp:simplePos x="0" y="0"/>
                <wp:positionH relativeFrom="column">
                  <wp:posOffset>476250</wp:posOffset>
                </wp:positionH>
                <wp:positionV relativeFrom="paragraph">
                  <wp:posOffset>2299970</wp:posOffset>
                </wp:positionV>
                <wp:extent cx="1467439" cy="1524000"/>
                <wp:effectExtent l="0" t="0" r="0" b="0"/>
                <wp:wrapNone/>
                <wp:docPr id="6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439" cy="152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640EEB" w14:textId="4CEA3F9E" w:rsidR="00637B17" w:rsidRPr="00637B17" w:rsidRDefault="00637B17" w:rsidP="00637B1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 xml:space="preserve">OS: </w:t>
                            </w:r>
                            <w:r w:rsidRPr="00637B17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Windows Server 2012 R2</w:t>
                            </w:r>
                          </w:p>
                          <w:p w14:paraId="5D9D05F1" w14:textId="77777777" w:rsidR="00637B17" w:rsidRDefault="00637B17" w:rsidP="00637B1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>DB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val="en-IN"/>
                              </w:rPr>
                              <w:t xml:space="preserve">: </w:t>
                            </w:r>
                            <w:r w:rsidRPr="00637B17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MS SQL Server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2014</w:t>
                            </w:r>
                          </w:p>
                          <w:p w14:paraId="6BF9CDB5" w14:textId="77777777" w:rsidR="00637B17" w:rsidRPr="00637B17" w:rsidRDefault="00637B17" w:rsidP="00637B1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637B17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  <w:r w:rsidRPr="00637B17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 w:rsidRPr="00637B17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MobiControl v12.4.0.30777</w:t>
                            </w:r>
                          </w:p>
                          <w:p w14:paraId="69558CD1" w14:textId="77777777" w:rsidR="00637B17" w:rsidRPr="00637B17" w:rsidRDefault="00637B17" w:rsidP="00637B1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637B17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Dev Tech: </w:t>
                            </w:r>
                            <w:r w:rsidRPr="00637B17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.NET FW</w:t>
                            </w:r>
                          </w:p>
                          <w:p w14:paraId="120815B4" w14:textId="77777777" w:rsidR="00637B17" w:rsidRPr="00637B17" w:rsidRDefault="00637B17" w:rsidP="00637B1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637B17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Web Server: </w:t>
                            </w:r>
                            <w:r w:rsidRPr="00637B17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C824" id="TextBox 27" o:spid="_x0000_s1033" type="#_x0000_t202" style="position:absolute;left:0;text-align:left;margin-left:37.5pt;margin-top:181.1pt;width:115.55pt;height:12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" filled="f" stroked="f">
                <v:textbox>
                  <w:txbxContent>
                    <w:p w14:paraId="14640EEB" w14:textId="4CEA3F9E" w:rsidR="00637B17" w:rsidRPr="00637B17" w:rsidRDefault="00637B17" w:rsidP="00637B1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  <w:lang w:val="en-IN"/>
                        </w:rPr>
                        <w:t xml:space="preserve">OS: </w:t>
                      </w:r>
                      <w:r w:rsidRPr="00637B17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lang w:val="en-IN"/>
                        </w:rPr>
                        <w:t>Windows Server 2012 R2</w:t>
                      </w:r>
                    </w:p>
                    <w:p w14:paraId="5D9D05F1" w14:textId="77777777" w:rsidR="00637B17" w:rsidRDefault="00637B17" w:rsidP="00637B1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color w:val="000000"/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  <w:lang w:val="en-IN"/>
                        </w:rPr>
                        <w:t>DB</w:t>
                      </w:r>
                      <w:r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val="en-IN"/>
                        </w:rPr>
                        <w:t xml:space="preserve">: </w:t>
                      </w:r>
                      <w:r w:rsidRPr="00637B17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lang w:val="en-IN"/>
                        </w:rPr>
                        <w:t>MS SQL Server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lang w:val="en-IN"/>
                        </w:rPr>
                        <w:t xml:space="preserve"> 2014</w:t>
                      </w:r>
                    </w:p>
                    <w:p w14:paraId="6BF9CDB5" w14:textId="77777777" w:rsidR="00637B17" w:rsidRPr="00637B17" w:rsidRDefault="00637B17" w:rsidP="00637B1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637B17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App</w:t>
                      </w:r>
                      <w:r w:rsidRPr="00637B17">
                        <w:rPr>
                          <w:rFonts w:ascii="Calibri" w:hAnsi="Calibri" w:cs="Calibri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 w:rsidRPr="00637B17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lang w:val="en-US"/>
                        </w:rPr>
                        <w:t>MobiControl v12.4.0.30777</w:t>
                      </w:r>
                    </w:p>
                    <w:p w14:paraId="69558CD1" w14:textId="77777777" w:rsidR="00637B17" w:rsidRPr="00637B17" w:rsidRDefault="00637B17" w:rsidP="00637B1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637B17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Dev Tech: </w:t>
                      </w:r>
                      <w:r w:rsidRPr="00637B17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val="en-US"/>
                        </w:rPr>
                        <w:t>.NET FW</w:t>
                      </w:r>
                    </w:p>
                    <w:p w14:paraId="120815B4" w14:textId="77777777" w:rsidR="00637B17" w:rsidRPr="00637B17" w:rsidRDefault="00637B17" w:rsidP="00637B1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lang w:val="en-US"/>
                        </w:rPr>
                      </w:pPr>
                      <w:r w:rsidRPr="00637B17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Web Server: </w:t>
                      </w:r>
                      <w:r w:rsidRPr="00637B17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  <w:lang w:val="en-US"/>
                        </w:rPr>
                        <w:t>NA</w:t>
                      </w:r>
                    </w:p>
                  </w:txbxContent>
                </v:textbox>
              </v:shape>
            </w:pict>
          </mc:Fallback>
        </mc:AlternateContent>
      </w:r>
      <w:r w:rsidR="00637B17" w:rsidRPr="00981F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13CBA45" wp14:editId="28B4022A">
                <wp:simplePos x="0" y="0"/>
                <wp:positionH relativeFrom="column">
                  <wp:posOffset>495300</wp:posOffset>
                </wp:positionH>
                <wp:positionV relativeFrom="paragraph">
                  <wp:posOffset>2376170</wp:posOffset>
                </wp:positionV>
                <wp:extent cx="1333500" cy="1400175"/>
                <wp:effectExtent l="0" t="0" r="0" b="9525"/>
                <wp:wrapNone/>
                <wp:docPr id="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0" cy="1400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  <a:alpha val="80000"/>
                          </a:srgbClr>
                        </a:solidFill>
                        <a:ln w="3175" cap="flat" cmpd="sng" algn="ctr">
                          <a:noFill/>
                          <a:prstDash val="dash"/>
                          <a:miter lim="800000"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 vert="horz" wrap="none" lIns="76200" tIns="38100" rIns="76200" bIns="3810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C5C49" id="Rectangle 11" o:spid="_x0000_s1026" style="position:absolute;margin-left:39pt;margin-top:187.1pt;width:105pt;height:110.25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" fillcolor="#f2f2f2" stroked="f" strokeweight=".25pt">
                <v:fill opacity="52428f"/>
                <v:stroke dashstyle="dash" startarrowwidth="narrow" startarrowlength="short" endarrow="block"/>
                <v:textbox inset="6pt,3pt,6pt,3pt"/>
              </v:rect>
            </w:pict>
          </mc:Fallback>
        </mc:AlternateContent>
      </w:r>
      <w:r w:rsidR="00637B17" w:rsidRPr="000F4755">
        <w:rPr>
          <w:i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77F6E61" wp14:editId="6144AF96">
                <wp:simplePos x="0" y="0"/>
                <wp:positionH relativeFrom="column">
                  <wp:posOffset>457200</wp:posOffset>
                </wp:positionH>
                <wp:positionV relativeFrom="paragraph">
                  <wp:posOffset>160655</wp:posOffset>
                </wp:positionV>
                <wp:extent cx="1486665" cy="1624965"/>
                <wp:effectExtent l="0" t="0" r="0" b="0"/>
                <wp:wrapNone/>
                <wp:docPr id="2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665" cy="1624965"/>
                          <a:chOff x="482798" y="382390"/>
                          <a:chExt cx="1291969" cy="2101047"/>
                        </a:xfrm>
                      </wpg:grpSpPr>
                      <wps:wsp>
                        <wps:cNvPr id="4" name="Rectangle 4"/>
                        <wps:cNvSpPr/>
                        <wps:spPr bwMode="auto">
                          <a:xfrm>
                            <a:off x="482798" y="488304"/>
                            <a:ext cx="1216789" cy="193355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  <a:alpha val="80000"/>
                            </a:srgbClr>
                          </a:solidFill>
                          <a:ln w="3175" cap="flat" cmpd="sng" algn="ctr">
                            <a:noFill/>
                            <a:prstDash val="dash"/>
                            <a:miter lim="800000"/>
                            <a:headEnd type="none" w="sm" len="sm"/>
                            <a:tailEnd type="triangle" w="med" len="med"/>
                          </a:ln>
                          <a:effectLst/>
                        </wps:spPr>
                        <wps:bodyPr vert="horz" wrap="none" lIns="76200" tIns="38100" rIns="76200" bIns="3810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TextBox 27"/>
                        <wps:cNvSpPr txBox="1"/>
                        <wps:spPr>
                          <a:xfrm>
                            <a:off x="499395" y="382390"/>
                            <a:ext cx="1275372" cy="21010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6E33D8" w14:textId="77777777" w:rsidR="00A93A2A" w:rsidRDefault="00A93A2A" w:rsidP="00981FD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IN"/>
                                </w:rPr>
                                <w:t xml:space="preserve">OS: </w:t>
                              </w:r>
                            </w:p>
                            <w:p w14:paraId="03645D0F" w14:textId="0672003C" w:rsidR="00A93A2A" w:rsidRPr="00637B17" w:rsidRDefault="00A93A2A" w:rsidP="00981FD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637B17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IN"/>
                                </w:rPr>
                                <w:t>Windows Server 2012</w:t>
                              </w:r>
                              <w:r w:rsidR="00637B17" w:rsidRPr="00637B17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IN"/>
                                </w:rPr>
                                <w:t xml:space="preserve"> R2</w:t>
                              </w:r>
                            </w:p>
                            <w:p w14:paraId="3C52C883" w14:textId="5C7584F0" w:rsidR="00A93A2A" w:rsidRDefault="00A93A2A" w:rsidP="00981FD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IN"/>
                                </w:rPr>
                                <w:t>DB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IN"/>
                                </w:rPr>
                                <w:t xml:space="preserve">: </w:t>
                              </w:r>
                              <w:r w:rsidRPr="00637B17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IN"/>
                                </w:rPr>
                                <w:t>MS SQL Server</w:t>
                              </w:r>
                              <w:r w:rsidR="00637B17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IN"/>
                                </w:rPr>
                                <w:t xml:space="preserve"> 2014</w:t>
                              </w:r>
                            </w:p>
                            <w:p w14:paraId="07623921" w14:textId="48D6256C" w:rsidR="00615737" w:rsidRPr="00637B17" w:rsidRDefault="00615737" w:rsidP="00981FD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pt-BR"/>
                                </w:rPr>
                              </w:pPr>
                              <w:r w:rsidRPr="00637B1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>App</w:t>
                              </w:r>
                              <w:r w:rsidRPr="00637B17"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  <w:lang w:val="pt-BR"/>
                                </w:rPr>
                                <w:t xml:space="preserve">: </w:t>
                              </w:r>
                              <w:r w:rsidRPr="00637B17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pt-BR"/>
                                </w:rPr>
                                <w:t>MobiControl v12.4.0.30777</w:t>
                              </w:r>
                            </w:p>
                            <w:p w14:paraId="4EE32F0B" w14:textId="00C62483" w:rsidR="00A93A2A" w:rsidRPr="00637B17" w:rsidRDefault="00A93A2A" w:rsidP="00981FD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 w:rsidRPr="00637B1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Dev Tech: </w:t>
                              </w:r>
                              <w:r w:rsidR="00637B17" w:rsidRPr="00637B1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.NET FW</w:t>
                              </w:r>
                            </w:p>
                            <w:p w14:paraId="7C909095" w14:textId="77777777" w:rsidR="00A93A2A" w:rsidRPr="00637B17" w:rsidRDefault="00A93A2A" w:rsidP="00981FD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 w:rsidRPr="00637B1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Web Server: </w:t>
                              </w:r>
                              <w:r w:rsidRPr="00637B1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F6E61" id="Group 25" o:spid="_x0000_s1034" style="position:absolute;left:0;text-align:left;margin-left:36pt;margin-top:12.65pt;width:117.05pt;height:127.95pt;z-index:251655168;mso-width-relative:margin;mso-height-relative:margin" coordorigin="4827,3823" coordsize="12919,2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">
                <v:rect id="Rectangle 4" o:spid="_x0000_s1035" style="position:absolute;left:4827;top:4883;width:12168;height:193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" fillcolor="#f2f2f2" stroked="f" strokeweight=".25pt">
                  <v:fill opacity="52428f"/>
                  <v:stroke dashstyle="dash" startarrowwidth="narrow" startarrowlength="short" endarrow="block"/>
                  <v:textbox inset="6pt,3pt,6pt,3pt"/>
                </v:rect>
                <v:shape id="_x0000_s1036" type="#_x0000_t202" style="position:absolute;left:4993;top:3823;width:12754;height:2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3A6E33D8" w14:textId="77777777" w:rsidR="00A93A2A" w:rsidRDefault="00A93A2A" w:rsidP="00981FD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IN"/>
                          </w:rPr>
                          <w:t xml:space="preserve">OS: </w:t>
                        </w:r>
                      </w:p>
                      <w:p w14:paraId="03645D0F" w14:textId="0672003C" w:rsidR="00A93A2A" w:rsidRPr="00637B17" w:rsidRDefault="00A93A2A" w:rsidP="00981FD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IN"/>
                          </w:rPr>
                        </w:pPr>
                        <w:r w:rsidRPr="00637B17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IN"/>
                          </w:rPr>
                          <w:t>Windows Server 2012</w:t>
                        </w:r>
                        <w:r w:rsidR="00637B17" w:rsidRPr="00637B17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IN"/>
                          </w:rPr>
                          <w:t xml:space="preserve"> R2</w:t>
                        </w:r>
                      </w:p>
                      <w:p w14:paraId="3C52C883" w14:textId="5C7584F0" w:rsidR="00A93A2A" w:rsidRDefault="00A93A2A" w:rsidP="00981FD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  <w:lang w:val="en-IN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IN"/>
                          </w:rPr>
                          <w:t>DB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IN"/>
                          </w:rPr>
                          <w:t xml:space="preserve">: </w:t>
                        </w:r>
                        <w:r w:rsidRPr="00637B17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IN"/>
                          </w:rPr>
                          <w:t>MS SQL Server</w:t>
                        </w:r>
                        <w:r w:rsidR="00637B17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IN"/>
                          </w:rPr>
                          <w:t xml:space="preserve"> 2014</w:t>
                        </w:r>
                      </w:p>
                      <w:p w14:paraId="07623921" w14:textId="48D6256C" w:rsidR="00615737" w:rsidRPr="00637B17" w:rsidRDefault="00615737" w:rsidP="00981FD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pt-BR"/>
                          </w:rPr>
                        </w:pPr>
                        <w:r w:rsidRPr="00637B1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pt-BR"/>
                          </w:rPr>
                          <w:t>App</w:t>
                        </w:r>
                        <w:r w:rsidRPr="00637B17"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  <w:lang w:val="pt-BR"/>
                          </w:rPr>
                          <w:t xml:space="preserve">: </w:t>
                        </w:r>
                        <w:r w:rsidRPr="00637B17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pt-BR"/>
                          </w:rPr>
                          <w:t>MobiControl v12.4.0.30777</w:t>
                        </w:r>
                      </w:p>
                      <w:p w14:paraId="4EE32F0B" w14:textId="00C62483" w:rsidR="00A93A2A" w:rsidRPr="00637B17" w:rsidRDefault="00A93A2A" w:rsidP="00981FD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en-US"/>
                          </w:rPr>
                        </w:pPr>
                        <w:r w:rsidRPr="00637B1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Dev Tech: </w:t>
                        </w:r>
                        <w:r w:rsidR="00637B17" w:rsidRPr="00637B1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.NET FW</w:t>
                        </w:r>
                      </w:p>
                      <w:p w14:paraId="7C909095" w14:textId="77777777" w:rsidR="00A93A2A" w:rsidRPr="00637B17" w:rsidRDefault="00A93A2A" w:rsidP="00981FD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en-US"/>
                          </w:rPr>
                        </w:pPr>
                        <w:r w:rsidRPr="00637B1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Web Server: </w:t>
                        </w:r>
                        <w:r w:rsidRPr="00637B1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7B17" w:rsidRPr="000F4755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FCFB7" wp14:editId="67968C50">
                <wp:simplePos x="0" y="0"/>
                <wp:positionH relativeFrom="column">
                  <wp:posOffset>987425</wp:posOffset>
                </wp:positionH>
                <wp:positionV relativeFrom="paragraph">
                  <wp:posOffset>62230</wp:posOffset>
                </wp:positionV>
                <wp:extent cx="796925" cy="273050"/>
                <wp:effectExtent l="57150" t="38100" r="60325" b="69850"/>
                <wp:wrapNone/>
                <wp:docPr id="142" name="Text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273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50000"/>
                          </a:srgbClr>
                        </a:solidFill>
                        <a:ln w="38100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244F02" w14:textId="77777777" w:rsidR="00A93A2A" w:rsidRPr="00F45B31" w:rsidRDefault="00A93A2A" w:rsidP="00F45B3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</w:rPr>
                            </w:pPr>
                            <w:r w:rsidRPr="00F45B31">
                              <w:rPr>
                                <w:rFonts w:ascii="Arial" w:eastAsia="+mn-ea" w:hAnsi="Arial" w:cs="Calibri"/>
                                <w:b/>
                                <w:color w:val="FFFFFF"/>
                                <w:sz w:val="20"/>
                                <w:szCs w:val="20"/>
                                <w:lang w:val="en-IN"/>
                              </w:rPr>
                              <w:t>COTS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CFB7" id="TextBox 141" o:spid="_x0000_s1037" type="#_x0000_t202" style="position:absolute;left:0;text-align:left;margin-left:77.75pt;margin-top:4.9pt;width:62.7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" fillcolor="#7f7f7f" stroked="f" strokeweight="3pt">
                <v:shadow on="t" color="black" opacity="24903f" origin=",.5" offset="0,.55556mm"/>
                <v:textbox>
                  <w:txbxContent>
                    <w:p w14:paraId="0D244F02" w14:textId="77777777" w:rsidR="00A93A2A" w:rsidRPr="00F45B31" w:rsidRDefault="00A93A2A" w:rsidP="00F45B31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</w:rPr>
                      </w:pPr>
                      <w:r w:rsidRPr="00F45B31">
                        <w:rPr>
                          <w:rFonts w:ascii="Arial" w:eastAsia="+mn-ea" w:hAnsi="Arial" w:cs="Calibri"/>
                          <w:b/>
                          <w:color w:val="FFFFFF"/>
                          <w:sz w:val="20"/>
                          <w:szCs w:val="20"/>
                          <w:lang w:val="en-IN"/>
                        </w:rPr>
                        <w:t>COTS</w:t>
                      </w:r>
                    </w:p>
                  </w:txbxContent>
                </v:textbox>
              </v:shape>
            </w:pict>
          </mc:Fallback>
        </mc:AlternateContent>
      </w:r>
      <w:r w:rsidR="00D364C8" w:rsidRPr="000F4755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248A8" wp14:editId="5E22D5BE">
                <wp:simplePos x="0" y="0"/>
                <wp:positionH relativeFrom="column">
                  <wp:posOffset>623570</wp:posOffset>
                </wp:positionH>
                <wp:positionV relativeFrom="paragraph">
                  <wp:posOffset>3417570</wp:posOffset>
                </wp:positionV>
                <wp:extent cx="2811780" cy="325120"/>
                <wp:effectExtent l="5080" t="0" r="0" b="0"/>
                <wp:wrapNone/>
                <wp:docPr id="5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11780" cy="325120"/>
                        </a:xfrm>
                        <a:prstGeom prst="rect">
                          <a:avLst/>
                        </a:prstGeom>
                        <a:solidFill>
                          <a:srgbClr val="007FFF"/>
                        </a:solidFill>
                      </wps:spPr>
                      <wps:txbx>
                        <w:txbxContent>
                          <w:p w14:paraId="1EB7D6EA" w14:textId="77777777" w:rsidR="00A93A2A" w:rsidRDefault="00A93A2A" w:rsidP="00981F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23"/>
                                <w:szCs w:val="23"/>
                                <w:lang w:val="en-IN"/>
                              </w:rPr>
                              <w:t>Azure Cloud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48A8" id="TextBox 58" o:spid="_x0000_s1038" type="#_x0000_t202" style="position:absolute;left:0;text-align:left;margin-left:49.1pt;margin-top:269.1pt;width:221.4pt;height:25.6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" fillcolor="#007fff" stroked="f">
                <v:textbox>
                  <w:txbxContent>
                    <w:p w14:paraId="1EB7D6EA" w14:textId="77777777" w:rsidR="00A93A2A" w:rsidRDefault="00A93A2A" w:rsidP="00981FD5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="Calibri"/>
                          <w:color w:val="FFFFFF"/>
                          <w:sz w:val="23"/>
                          <w:szCs w:val="23"/>
                          <w:lang w:val="en-IN"/>
                        </w:rPr>
                        <w:t>Azure Cloud</w:t>
                      </w:r>
                    </w:p>
                  </w:txbxContent>
                </v:textbox>
              </v:shape>
            </w:pict>
          </mc:Fallback>
        </mc:AlternateContent>
      </w:r>
      <w:r w:rsidR="00D364C8" w:rsidRPr="000F4755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F0DB23" wp14:editId="2D4A4982">
                <wp:simplePos x="0" y="0"/>
                <wp:positionH relativeFrom="column">
                  <wp:posOffset>76200</wp:posOffset>
                </wp:positionH>
                <wp:positionV relativeFrom="paragraph">
                  <wp:posOffset>3829050</wp:posOffset>
                </wp:positionV>
                <wp:extent cx="381000" cy="1161415"/>
                <wp:effectExtent l="0" t="0" r="0" b="635"/>
                <wp:wrapNone/>
                <wp:docPr id="62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11614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 vert="horz" wrap="none" lIns="76200" tIns="38100" rIns="76200" bIns="3810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BEAED" id="Rectangle 61" o:spid="_x0000_s1026" style="position:absolute;margin-left:6pt;margin-top:301.5pt;width:30pt;height:91.45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" fillcolor="#7f7f7f" stroked="f" strokeweight=".25pt">
                <v:stroke startarrowwidth="narrow" startarrowlength="short" endarrow="block"/>
                <v:textbox inset="6pt,3pt,6pt,3pt"/>
              </v:rect>
            </w:pict>
          </mc:Fallback>
        </mc:AlternateContent>
      </w:r>
      <w:r w:rsidR="00D364C8" w:rsidRPr="000F4755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E3FB8E" wp14:editId="654ACF1B">
                <wp:simplePos x="0" y="0"/>
                <wp:positionH relativeFrom="column">
                  <wp:posOffset>76200</wp:posOffset>
                </wp:positionH>
                <wp:positionV relativeFrom="paragraph">
                  <wp:posOffset>2362199</wp:posOffset>
                </wp:positionV>
                <wp:extent cx="381000" cy="1390015"/>
                <wp:effectExtent l="0" t="0" r="0" b="635"/>
                <wp:wrapNone/>
                <wp:docPr id="61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13900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 vert="horz" wrap="none" lIns="76200" tIns="38100" rIns="76200" bIns="3810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17F0A" id="Rectangle 60" o:spid="_x0000_s1026" style="position:absolute;margin-left:6pt;margin-top:186pt;width:30pt;height:109.45pt;z-index:251653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" fillcolor="#7f7f7f" stroked="f" strokeweight=".25pt">
                <v:stroke startarrowwidth="narrow" startarrowlength="short" endarrow="block"/>
                <v:textbox inset="6pt,3pt,6pt,3pt"/>
              </v:rect>
            </w:pict>
          </mc:Fallback>
        </mc:AlternateContent>
      </w:r>
      <w:r w:rsidR="00D364C8" w:rsidRPr="000F4755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1862A" wp14:editId="033049BB">
                <wp:simplePos x="0" y="0"/>
                <wp:positionH relativeFrom="column">
                  <wp:posOffset>1013936</wp:posOffset>
                </wp:positionH>
                <wp:positionV relativeFrom="paragraph">
                  <wp:posOffset>550386</wp:posOffset>
                </wp:positionV>
                <wp:extent cx="2038033" cy="271780"/>
                <wp:effectExtent l="0" t="2222" r="0" b="0"/>
                <wp:wrapNone/>
                <wp:docPr id="58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38033" cy="271780"/>
                        </a:xfrm>
                        <a:prstGeom prst="rect">
                          <a:avLst/>
                        </a:prstGeom>
                        <a:solidFill>
                          <a:srgbClr val="B3C5FF"/>
                        </a:solidFill>
                      </wps:spPr>
                      <wps:txbx>
                        <w:txbxContent>
                          <w:p w14:paraId="46F527A1" w14:textId="77777777" w:rsidR="00A93A2A" w:rsidRDefault="00A93A2A" w:rsidP="00981F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sz w:val="23"/>
                                <w:szCs w:val="23"/>
                                <w:lang w:val="en-IN"/>
                              </w:rPr>
                              <w:t>On-Premise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1862A" id="TextBox 57" o:spid="_x0000_s1039" type="#_x0000_t202" style="position:absolute;left:0;text-align:left;margin-left:79.85pt;margin-top:43.35pt;width:160.5pt;height:21.4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" fillcolor="#b3c5ff" stroked="f">
                <v:textbox style="mso-fit-shape-to-text:t">
                  <w:txbxContent>
                    <w:p w14:paraId="46F527A1" w14:textId="77777777" w:rsidR="00A93A2A" w:rsidRDefault="00A93A2A" w:rsidP="00981FD5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="Calibri"/>
                          <w:color w:val="000000"/>
                          <w:kern w:val="24"/>
                          <w:sz w:val="23"/>
                          <w:szCs w:val="23"/>
                          <w:lang w:val="en-IN"/>
                        </w:rPr>
                        <w:t>On-Premise</w:t>
                      </w:r>
                    </w:p>
                  </w:txbxContent>
                </v:textbox>
              </v:shape>
            </w:pict>
          </mc:Fallback>
        </mc:AlternateContent>
      </w:r>
      <w:r w:rsidR="00F45B31" w:rsidRPr="000F4755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2CFBF6" wp14:editId="519AEF27">
                <wp:simplePos x="0" y="0"/>
                <wp:positionH relativeFrom="column">
                  <wp:posOffset>-170181</wp:posOffset>
                </wp:positionH>
                <wp:positionV relativeFrom="paragraph">
                  <wp:posOffset>4284028</wp:posOffset>
                </wp:positionV>
                <wp:extent cx="840295" cy="272382"/>
                <wp:effectExtent l="0" t="0" r="0" b="0"/>
                <wp:wrapNone/>
                <wp:docPr id="67" name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40295" cy="2723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CD34DB" w14:textId="77777777" w:rsidR="00A93A2A" w:rsidRDefault="00A93A2A" w:rsidP="00981FD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FFFFFF"/>
                                <w:kern w:val="24"/>
                                <w:sz w:val="23"/>
                                <w:szCs w:val="23"/>
                                <w:lang w:val="en-IN"/>
                              </w:rPr>
                              <w:t>Treatment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FBF6" id="TextBox 66" o:spid="_x0000_s1040" type="#_x0000_t202" style="position:absolute;left:0;text-align:left;margin-left:-13.4pt;margin-top:337.35pt;width:66.15pt;height:21.45pt;rotation:-90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" filled="f" stroked="f">
                <v:textbox style="mso-fit-shape-to-text:t">
                  <w:txbxContent>
                    <w:p w14:paraId="7ECD34DB" w14:textId="77777777" w:rsidR="00A93A2A" w:rsidRDefault="00A93A2A" w:rsidP="00981FD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+mn-ea" w:hAnsi="Calibri" w:cs="Calibri"/>
                          <w:b/>
                          <w:bCs/>
                          <w:color w:val="FFFFFF"/>
                          <w:kern w:val="24"/>
                          <w:sz w:val="23"/>
                          <w:szCs w:val="23"/>
                          <w:lang w:val="en-IN"/>
                        </w:rPr>
                        <w:t>Treatment</w:t>
                      </w:r>
                    </w:p>
                  </w:txbxContent>
                </v:textbox>
              </v:shape>
            </w:pict>
          </mc:Fallback>
        </mc:AlternateContent>
      </w:r>
      <w:r w:rsidR="005046A6" w:rsidRPr="000F4755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CB742" wp14:editId="5F26ED22">
                <wp:simplePos x="0" y="0"/>
                <wp:positionH relativeFrom="column">
                  <wp:posOffset>1092200</wp:posOffset>
                </wp:positionH>
                <wp:positionV relativeFrom="paragraph">
                  <wp:posOffset>1816100</wp:posOffset>
                </wp:positionV>
                <wp:extent cx="1085533" cy="271780"/>
                <wp:effectExtent l="0" t="0" r="635" b="0"/>
                <wp:wrapNone/>
                <wp:docPr id="111" name="Text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533" cy="2717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txbx>
                        <w:txbxContent>
                          <w:p w14:paraId="7071433A" w14:textId="77777777" w:rsidR="00A93A2A" w:rsidRPr="00F45B31" w:rsidRDefault="00A93A2A" w:rsidP="00981F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</w:rPr>
                            </w:pPr>
                            <w:r w:rsidRPr="00F45B31">
                              <w:rPr>
                                <w:rFonts w:ascii="Calibri" w:eastAsia="+mn-ea" w:hAnsi="Calibri" w:cs="Calibri"/>
                                <w:b/>
                                <w:color w:val="000000"/>
                                <w:kern w:val="24"/>
                                <w:sz w:val="23"/>
                                <w:szCs w:val="23"/>
                                <w:lang w:val="en-IN"/>
                              </w:rPr>
                              <w:t>REHOST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CB742" id="TextBox 110" o:spid="_x0000_s1041" type="#_x0000_t202" style="position:absolute;left:0;text-align:left;margin-left:86pt;margin-top:143pt;width:85.5pt;height:21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" fillcolor="#92d050" stroked="f">
                <v:textbox style="mso-fit-shape-to-text:t">
                  <w:txbxContent>
                    <w:p w14:paraId="7071433A" w14:textId="77777777" w:rsidR="00A93A2A" w:rsidRPr="00F45B31" w:rsidRDefault="00A93A2A" w:rsidP="00981FD5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</w:rPr>
                      </w:pPr>
                      <w:r w:rsidRPr="00F45B31">
                        <w:rPr>
                          <w:rFonts w:ascii="Calibri" w:eastAsia="+mn-ea" w:hAnsi="Calibri" w:cs="Calibri"/>
                          <w:b/>
                          <w:color w:val="000000"/>
                          <w:kern w:val="24"/>
                          <w:sz w:val="23"/>
                          <w:szCs w:val="23"/>
                          <w:lang w:val="en-IN"/>
                        </w:rPr>
                        <w:t>REHOST</w:t>
                      </w:r>
                    </w:p>
                  </w:txbxContent>
                </v:textbox>
              </v:shape>
            </w:pict>
          </mc:Fallback>
        </mc:AlternateContent>
      </w:r>
      <w:r w:rsidR="005046A6" w:rsidRPr="000F4755">
        <w:rPr>
          <w:i/>
        </w:rPr>
        <w:br w:type="page"/>
      </w:r>
    </w:p>
    <w:p w14:paraId="2DF223B3" w14:textId="17534D69" w:rsidR="006E6C30" w:rsidRDefault="006E6C30" w:rsidP="006E6C30">
      <w:pPr>
        <w:pStyle w:val="Heading1"/>
      </w:pPr>
      <w:r>
        <w:lastRenderedPageBreak/>
        <w:t>Application Assessment Final Ratings</w:t>
      </w:r>
    </w:p>
    <w:p w14:paraId="78827814" w14:textId="5214D884" w:rsidR="00E96EEC" w:rsidRDefault="00615737" w:rsidP="00DE10C9">
      <w:pPr>
        <w:jc w:val="both"/>
        <w:rPr>
          <w:lang w:eastAsia="en-US"/>
        </w:rPr>
      </w:pPr>
      <w:r>
        <w:rPr>
          <w:lang w:eastAsia="en-US"/>
        </w:rPr>
        <w:t>SOTI</w:t>
      </w:r>
      <w:r w:rsidR="00E96EEC">
        <w:rPr>
          <w:lang w:eastAsia="en-US"/>
        </w:rPr>
        <w:t xml:space="preserve"> </w:t>
      </w:r>
      <w:r w:rsidR="00CE2355">
        <w:rPr>
          <w:lang w:eastAsia="en-US"/>
        </w:rPr>
        <w:t xml:space="preserve">application </w:t>
      </w:r>
      <w:r w:rsidR="00E96EEC">
        <w:rPr>
          <w:lang w:eastAsia="en-US"/>
        </w:rPr>
        <w:t>is c</w:t>
      </w:r>
      <w:r w:rsidR="006E6C30">
        <w:rPr>
          <w:lang w:eastAsia="en-US"/>
        </w:rPr>
        <w:t>lassified as ‘</w:t>
      </w:r>
      <w:r w:rsidR="0011444A">
        <w:rPr>
          <w:b/>
          <w:lang w:eastAsia="en-US"/>
        </w:rPr>
        <w:t>Medium</w:t>
      </w:r>
      <w:r w:rsidR="006E6C30">
        <w:rPr>
          <w:lang w:eastAsia="en-US"/>
        </w:rPr>
        <w:t xml:space="preserve"> </w:t>
      </w:r>
      <w:r w:rsidR="00E96EEC">
        <w:rPr>
          <w:lang w:eastAsia="en-US"/>
        </w:rPr>
        <w:t xml:space="preserve">on the below highlighted </w:t>
      </w:r>
      <w:r w:rsidR="006E6C30">
        <w:rPr>
          <w:lang w:eastAsia="en-US"/>
        </w:rPr>
        <w:t xml:space="preserve">complexity </w:t>
      </w:r>
      <w:r w:rsidR="00E96EEC">
        <w:rPr>
          <w:lang w:eastAsia="en-US"/>
        </w:rPr>
        <w:t>parameters</w:t>
      </w:r>
      <w:r w:rsidR="00CE2355">
        <w:rPr>
          <w:lang w:eastAsia="en-US"/>
        </w:rPr>
        <w:t xml:space="preserve">, and also Based on the </w:t>
      </w:r>
      <w:hyperlink w:anchor="_Appendix:_Questionnaires_Responses" w:history="1">
        <w:r w:rsidR="00CE2355" w:rsidRPr="00CE2355">
          <w:rPr>
            <w:rStyle w:val="Hyperlink"/>
            <w:lang w:eastAsia="en-US"/>
          </w:rPr>
          <w:t>SDM responses</w:t>
        </w:r>
      </w:hyperlink>
      <w:r w:rsidR="00CE2355">
        <w:rPr>
          <w:lang w:eastAsia="en-US"/>
        </w:rPr>
        <w:t xml:space="preserve">, and </w:t>
      </w:r>
      <w:hyperlink w:anchor="_Appendix:_CloudScape_Data" w:history="1">
        <w:r w:rsidR="00CE2355" w:rsidRPr="00CE2355">
          <w:rPr>
            <w:rStyle w:val="Hyperlink"/>
            <w:lang w:eastAsia="en-US"/>
          </w:rPr>
          <w:t>Cloudscape data input</w:t>
        </w:r>
      </w:hyperlink>
      <w:r w:rsidR="00E96EEC">
        <w:rPr>
          <w:lang w:eastAsia="en-US"/>
        </w:rPr>
        <w:t>.</w:t>
      </w:r>
    </w:p>
    <w:p w14:paraId="3D50660A" w14:textId="20F5CA7E" w:rsidR="006E6C30" w:rsidRPr="006E6C30" w:rsidRDefault="006247AD" w:rsidP="006E6C30">
      <w:pPr>
        <w:rPr>
          <w:lang w:eastAsia="en-US"/>
        </w:rPr>
      </w:pPr>
      <w:r w:rsidRPr="006247AD">
        <w:rPr>
          <w:noProof/>
          <w:lang w:val="en-US" w:eastAsia="en-US"/>
        </w:rPr>
        <w:drawing>
          <wp:inline distT="0" distB="0" distL="0" distR="0" wp14:anchorId="5B312155" wp14:editId="2EE0E2E9">
            <wp:extent cx="5274310" cy="4576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EEC">
        <w:rPr>
          <w:lang w:eastAsia="en-US"/>
        </w:rPr>
        <w:t xml:space="preserve"> </w:t>
      </w:r>
    </w:p>
    <w:p w14:paraId="550AC715" w14:textId="2B2B7BC6" w:rsidR="00DE10C9" w:rsidRDefault="006C4BD4" w:rsidP="00571BB3">
      <w:pPr>
        <w:pStyle w:val="Heading1"/>
        <w:ind w:left="-990"/>
      </w:pPr>
      <w:r>
        <w:lastRenderedPageBreak/>
        <w:t>Application Current &amp; Target Landscape</w:t>
      </w:r>
    </w:p>
    <w:tbl>
      <w:tblPr>
        <w:tblStyle w:val="TableGrid"/>
        <w:tblW w:w="10260" w:type="dxa"/>
        <w:tblInd w:w="-882" w:type="dxa"/>
        <w:tblLook w:val="04A0" w:firstRow="1" w:lastRow="0" w:firstColumn="1" w:lastColumn="0" w:noHBand="0" w:noVBand="1"/>
      </w:tblPr>
      <w:tblGrid>
        <w:gridCol w:w="5143"/>
        <w:gridCol w:w="5117"/>
      </w:tblGrid>
      <w:tr w:rsidR="00CC3DDB" w14:paraId="76007394" w14:textId="77777777" w:rsidTr="00571BB3">
        <w:tc>
          <w:tcPr>
            <w:tcW w:w="5143" w:type="dxa"/>
          </w:tcPr>
          <w:p w14:paraId="6490954D" w14:textId="77777777" w:rsidR="00CC3DDB" w:rsidRDefault="00CC3DDB" w:rsidP="00CC3DDB">
            <w:pPr>
              <w:pStyle w:val="Heading2"/>
            </w:pPr>
            <w:r>
              <w:t xml:space="preserve">Current </w:t>
            </w:r>
            <w:r w:rsidRPr="00F43516">
              <w:t>Technology Landscape</w:t>
            </w:r>
          </w:p>
          <w:p w14:paraId="19BCA542" w14:textId="3F14F9E7" w:rsidR="00CC3DDB" w:rsidRPr="003D14DC" w:rsidRDefault="00CC3DDB" w:rsidP="00CC3DDB">
            <w:pPr>
              <w:rPr>
                <w:lang w:val="en-US" w:eastAsia="en-US"/>
              </w:rPr>
            </w:pPr>
            <w:r w:rsidRPr="00CC3DDB">
              <w:rPr>
                <w:b/>
                <w:lang w:val="en-US" w:eastAsia="en-US"/>
              </w:rPr>
              <w:t>OS</w:t>
            </w:r>
            <w:r w:rsidRPr="003D14DC">
              <w:rPr>
                <w:lang w:val="en-US" w:eastAsia="en-US"/>
              </w:rPr>
              <w:t>:</w:t>
            </w:r>
            <w:r w:rsidR="00346187">
              <w:rPr>
                <w:lang w:val="en-US" w:eastAsia="en-US"/>
              </w:rPr>
              <w:t xml:space="preserve"> </w:t>
            </w:r>
            <w:r w:rsidR="00BE2F34" w:rsidRPr="00F43516">
              <w:rPr>
                <w:lang w:val="en-US" w:eastAsia="en-US"/>
              </w:rPr>
              <w:t>Windows 2012 R2 Standard</w:t>
            </w:r>
            <w:r w:rsidR="00BE2F34" w:rsidRPr="003D14DC">
              <w:rPr>
                <w:lang w:val="en-US" w:eastAsia="en-US"/>
              </w:rPr>
              <w:t xml:space="preserve"> </w:t>
            </w:r>
          </w:p>
          <w:p w14:paraId="751C993C" w14:textId="3A5ECABB" w:rsidR="00CC3DDB" w:rsidRPr="003D14DC" w:rsidRDefault="00CC3DDB" w:rsidP="00CC3DDB">
            <w:pPr>
              <w:rPr>
                <w:lang w:val="en-US" w:eastAsia="en-US"/>
              </w:rPr>
            </w:pPr>
            <w:r w:rsidRPr="00CC3DDB">
              <w:rPr>
                <w:b/>
                <w:lang w:val="en-US" w:eastAsia="en-US"/>
              </w:rPr>
              <w:t>DB</w:t>
            </w:r>
            <w:r w:rsidRPr="003D14DC">
              <w:rPr>
                <w:lang w:val="en-US" w:eastAsia="en-US"/>
              </w:rPr>
              <w:t xml:space="preserve">: </w:t>
            </w:r>
            <w:r w:rsidR="006247AD">
              <w:rPr>
                <w:lang w:val="en-US" w:eastAsia="en-US"/>
              </w:rPr>
              <w:t xml:space="preserve">MS </w:t>
            </w:r>
            <w:r w:rsidRPr="003D14DC">
              <w:rPr>
                <w:lang w:val="en-US" w:eastAsia="en-US"/>
              </w:rPr>
              <w:t>SQL Server</w:t>
            </w:r>
            <w:r w:rsidR="00637B17">
              <w:rPr>
                <w:lang w:val="en-US" w:eastAsia="en-US"/>
              </w:rPr>
              <w:t xml:space="preserve"> 2014</w:t>
            </w:r>
          </w:p>
          <w:p w14:paraId="652F7ED7" w14:textId="4A77181F" w:rsidR="00CC3DDB" w:rsidRDefault="00CC3DDB" w:rsidP="00CC3DDB">
            <w:pPr>
              <w:rPr>
                <w:lang w:val="en-US" w:eastAsia="en-US"/>
              </w:rPr>
            </w:pPr>
            <w:r w:rsidRPr="00CC3DDB">
              <w:rPr>
                <w:b/>
                <w:lang w:val="en-US" w:eastAsia="en-US"/>
              </w:rPr>
              <w:t>Dev Tech</w:t>
            </w:r>
            <w:r w:rsidRPr="003D14DC">
              <w:rPr>
                <w:lang w:val="en-US" w:eastAsia="en-US"/>
              </w:rPr>
              <w:t>:</w:t>
            </w:r>
            <w:r w:rsidRPr="00F43516">
              <w:rPr>
                <w:lang w:val="nl-NL" w:eastAsia="en-US"/>
              </w:rPr>
              <w:t xml:space="preserve"> </w:t>
            </w:r>
            <w:r w:rsidR="006247AD" w:rsidRPr="006247AD">
              <w:rPr>
                <w:lang w:val="en-US" w:eastAsia="en-US"/>
              </w:rPr>
              <w:t>SOTI</w:t>
            </w:r>
            <w:r w:rsidR="006247AD">
              <w:rPr>
                <w:lang w:val="en-US" w:eastAsia="en-US"/>
              </w:rPr>
              <w:t xml:space="preserve"> </w:t>
            </w:r>
            <w:r w:rsidR="006247AD" w:rsidRPr="006247AD">
              <w:rPr>
                <w:lang w:val="en-US" w:eastAsia="en-US"/>
              </w:rPr>
              <w:t>MobiControl v12.4.0.30777</w:t>
            </w:r>
          </w:p>
          <w:p w14:paraId="55E5287D" w14:textId="2BCE0089" w:rsidR="00637B17" w:rsidRPr="003D14DC" w:rsidRDefault="00637B17" w:rsidP="00CC3D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.NET FW</w:t>
            </w:r>
          </w:p>
          <w:p w14:paraId="19A59AEE" w14:textId="0D89B70D" w:rsidR="00CC3DDB" w:rsidRPr="00681F23" w:rsidRDefault="00CC3DDB" w:rsidP="00681F23">
            <w:pPr>
              <w:rPr>
                <w:lang w:val="en-US" w:eastAsia="en-US"/>
              </w:rPr>
            </w:pPr>
            <w:r w:rsidRPr="00CC3DDB">
              <w:rPr>
                <w:b/>
                <w:lang w:val="en-US" w:eastAsia="en-US"/>
              </w:rPr>
              <w:t>Web Server</w:t>
            </w:r>
            <w:r w:rsidRPr="003D14DC">
              <w:rPr>
                <w:lang w:val="en-US" w:eastAsia="en-US"/>
              </w:rPr>
              <w:t>: NA</w:t>
            </w:r>
          </w:p>
        </w:tc>
        <w:tc>
          <w:tcPr>
            <w:tcW w:w="5117" w:type="dxa"/>
          </w:tcPr>
          <w:p w14:paraId="69650B62" w14:textId="77777777" w:rsidR="00CC3DDB" w:rsidRDefault="00CC3DDB" w:rsidP="00CC3DDB">
            <w:pPr>
              <w:pStyle w:val="Heading2"/>
            </w:pPr>
            <w:r w:rsidRPr="00F43516">
              <w:t>Target Technology Landscape</w:t>
            </w:r>
          </w:p>
          <w:p w14:paraId="1DA91205" w14:textId="50112F26" w:rsidR="00CC3DDB" w:rsidRPr="00F43516" w:rsidRDefault="00CC3DDB" w:rsidP="00CC3DDB">
            <w:pPr>
              <w:rPr>
                <w:lang w:val="en-US" w:eastAsia="en-US"/>
              </w:rPr>
            </w:pPr>
            <w:r w:rsidRPr="00F43516">
              <w:rPr>
                <w:b/>
                <w:bCs/>
                <w:lang w:val="en-US" w:eastAsia="en-US"/>
              </w:rPr>
              <w:t xml:space="preserve">OS: </w:t>
            </w:r>
            <w:r w:rsidRPr="00F43516">
              <w:rPr>
                <w:lang w:val="en-US" w:eastAsia="en-US"/>
              </w:rPr>
              <w:t>Windows 2012 R2 Standard</w:t>
            </w:r>
            <w:r w:rsidRPr="00F43516">
              <w:rPr>
                <w:lang w:val="en-US" w:eastAsia="en-US"/>
              </w:rPr>
              <w:tab/>
            </w:r>
          </w:p>
          <w:p w14:paraId="7B3DB393" w14:textId="77777777" w:rsidR="00CC3DDB" w:rsidRPr="00F43516" w:rsidRDefault="00CC3DDB" w:rsidP="00CC3DDB">
            <w:pPr>
              <w:rPr>
                <w:lang w:val="en-US" w:eastAsia="en-US"/>
              </w:rPr>
            </w:pPr>
            <w:r w:rsidRPr="00F43516">
              <w:rPr>
                <w:b/>
                <w:bCs/>
                <w:lang w:val="en-US" w:eastAsia="en-US"/>
              </w:rPr>
              <w:t xml:space="preserve">DB: </w:t>
            </w:r>
            <w:r w:rsidRPr="002A0105">
              <w:rPr>
                <w:lang w:val="en-US" w:eastAsia="en-US"/>
              </w:rPr>
              <w:t>MS SQL Server 2014</w:t>
            </w:r>
          </w:p>
          <w:p w14:paraId="485AF049" w14:textId="77777777" w:rsidR="00637B17" w:rsidRDefault="0056380B" w:rsidP="0056380B">
            <w:pPr>
              <w:rPr>
                <w:lang w:val="en-US" w:eastAsia="en-US"/>
              </w:rPr>
            </w:pPr>
            <w:r w:rsidRPr="00F43516">
              <w:rPr>
                <w:b/>
                <w:bCs/>
                <w:lang w:val="en-US" w:eastAsia="en-US"/>
              </w:rPr>
              <w:t xml:space="preserve">Dev Tech: </w:t>
            </w:r>
            <w:r w:rsidR="006247AD" w:rsidRPr="006247AD">
              <w:rPr>
                <w:lang w:val="en-US" w:eastAsia="en-US"/>
              </w:rPr>
              <w:t>SOTI</w:t>
            </w:r>
            <w:r w:rsidR="006247AD">
              <w:rPr>
                <w:lang w:val="en-US" w:eastAsia="en-US"/>
              </w:rPr>
              <w:t xml:space="preserve"> </w:t>
            </w:r>
            <w:r w:rsidR="006247AD" w:rsidRPr="006247AD">
              <w:rPr>
                <w:lang w:val="en-US" w:eastAsia="en-US"/>
              </w:rPr>
              <w:t>MobiControl v12.4.0.30777</w:t>
            </w:r>
          </w:p>
          <w:p w14:paraId="71C6336F" w14:textId="5DA2D29F" w:rsidR="0056380B" w:rsidRPr="00F43516" w:rsidRDefault="00637B17" w:rsidP="0056380B">
            <w:pPr>
              <w:rPr>
                <w:lang w:val="en-US" w:eastAsia="en-US"/>
              </w:rPr>
            </w:pPr>
            <w:r>
              <w:rPr>
                <w:lang w:val="nl-NL" w:eastAsia="en-US"/>
              </w:rPr>
              <w:t>.NET FW</w:t>
            </w:r>
            <w:r w:rsidR="0056380B" w:rsidRPr="00F43516">
              <w:rPr>
                <w:lang w:val="nl-NL" w:eastAsia="en-US"/>
              </w:rPr>
              <w:t xml:space="preserve"> </w:t>
            </w:r>
          </w:p>
          <w:p w14:paraId="013554BC" w14:textId="091F071E" w:rsidR="00CC3DDB" w:rsidRDefault="00CC3DDB" w:rsidP="00CC3DDB">
            <w:r w:rsidRPr="00CC3DDB">
              <w:rPr>
                <w:b/>
                <w:lang w:val="nl-NL" w:eastAsia="en-US"/>
              </w:rPr>
              <w:t>Web Server</w:t>
            </w:r>
            <w:r w:rsidRPr="00CC3DDB">
              <w:rPr>
                <w:lang w:val="nl-NL" w:eastAsia="en-US"/>
              </w:rPr>
              <w:t>: NA</w:t>
            </w:r>
          </w:p>
        </w:tc>
      </w:tr>
    </w:tbl>
    <w:p w14:paraId="40222104" w14:textId="40EEA66F" w:rsidR="003A6780" w:rsidRDefault="003A6780" w:rsidP="00571BB3">
      <w:pPr>
        <w:pStyle w:val="Heading1"/>
        <w:ind w:left="-990"/>
        <w:rPr>
          <w:lang w:val="en-US"/>
        </w:rPr>
      </w:pPr>
      <w:r>
        <w:t xml:space="preserve">Application </w:t>
      </w:r>
      <w:r w:rsidRPr="003A6780">
        <w:t>Characteristics</w:t>
      </w:r>
    </w:p>
    <w:p w14:paraId="090D6B29" w14:textId="57D7365B" w:rsidR="002A0105" w:rsidRDefault="002A0105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>
        <w:rPr>
          <w:lang w:val="en-US" w:eastAsia="en-US"/>
        </w:rPr>
        <w:t>Is a COTS application</w:t>
      </w:r>
    </w:p>
    <w:p w14:paraId="7995F70A" w14:textId="14B5B56D" w:rsidR="003A6780" w:rsidRPr="002A0105" w:rsidRDefault="00346187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>
        <w:rPr>
          <w:lang w:val="en-US" w:eastAsia="en-US"/>
        </w:rPr>
        <w:t>High</w:t>
      </w:r>
      <w:r w:rsidR="002A0105">
        <w:rPr>
          <w:lang w:val="en-US" w:eastAsia="en-US"/>
        </w:rPr>
        <w:t xml:space="preserve"> </w:t>
      </w:r>
      <w:r w:rsidR="003A6780" w:rsidRPr="002A0105">
        <w:rPr>
          <w:lang w:val="en-US" w:eastAsia="en-US"/>
        </w:rPr>
        <w:t>Impact on application outage</w:t>
      </w:r>
    </w:p>
    <w:p w14:paraId="6AE122C3" w14:textId="0B8676C0" w:rsidR="003A6780" w:rsidRDefault="00346187" w:rsidP="00571BB3">
      <w:pPr>
        <w:pStyle w:val="ListParagraph"/>
        <w:numPr>
          <w:ilvl w:val="0"/>
          <w:numId w:val="21"/>
        </w:numPr>
        <w:ind w:left="-450"/>
      </w:pPr>
      <w:r>
        <w:rPr>
          <w:lang w:val="en-US" w:eastAsia="en-US"/>
        </w:rPr>
        <w:t>More RF Guns</w:t>
      </w:r>
      <w:r w:rsidR="003A6780" w:rsidRPr="002A0105">
        <w:rPr>
          <w:lang w:val="en-US" w:eastAsia="en-US"/>
        </w:rPr>
        <w:t xml:space="preserve"> expected to increase in the future </w:t>
      </w:r>
    </w:p>
    <w:p w14:paraId="0AD9AB5A" w14:textId="44DB7B8C" w:rsidR="003A6780" w:rsidRPr="002A0105" w:rsidRDefault="003A6780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 w:rsidRPr="002A0105">
        <w:rPr>
          <w:lang w:val="en-US" w:eastAsia="en-US"/>
        </w:rPr>
        <w:t xml:space="preserve">Uses </w:t>
      </w:r>
      <w:r w:rsidR="00346187">
        <w:rPr>
          <w:lang w:val="en-US" w:eastAsia="en-US"/>
        </w:rPr>
        <w:t>Browser based method to connect SOTI App</w:t>
      </w:r>
      <w:r w:rsidR="009642F1">
        <w:rPr>
          <w:lang w:val="en-US" w:eastAsia="en-US"/>
        </w:rPr>
        <w:t>. Admin and few other users connects using RDP as well.</w:t>
      </w:r>
    </w:p>
    <w:p w14:paraId="62CACE42" w14:textId="5C1427B4" w:rsidR="003A6780" w:rsidRDefault="003A6780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 w:rsidRPr="002A0105">
        <w:rPr>
          <w:lang w:val="en-US" w:eastAsia="en-US"/>
        </w:rPr>
        <w:t xml:space="preserve">Has </w:t>
      </w:r>
      <w:r w:rsidR="002A0105" w:rsidRPr="002A0105">
        <w:rPr>
          <w:lang w:val="en-US" w:eastAsia="en-US"/>
        </w:rPr>
        <w:t>1</w:t>
      </w:r>
      <w:r w:rsidRPr="002A0105">
        <w:rPr>
          <w:lang w:val="en-US" w:eastAsia="en-US"/>
        </w:rPr>
        <w:t xml:space="preserve"> PROD Server</w:t>
      </w:r>
      <w:r w:rsidR="002A0105" w:rsidRPr="002A0105">
        <w:rPr>
          <w:lang w:val="en-US" w:eastAsia="en-US"/>
        </w:rPr>
        <w:t xml:space="preserve"> Environment</w:t>
      </w:r>
      <w:r w:rsidR="00346187">
        <w:rPr>
          <w:lang w:val="en-US" w:eastAsia="en-US"/>
        </w:rPr>
        <w:t xml:space="preserve"> only.</w:t>
      </w:r>
    </w:p>
    <w:p w14:paraId="0C440487" w14:textId="37D740A1" w:rsidR="00637B17" w:rsidRDefault="00637B17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>
        <w:rPr>
          <w:lang w:val="en-US" w:eastAsia="en-US"/>
        </w:rPr>
        <w:t>T</w:t>
      </w:r>
      <w:r w:rsidRPr="00637B17">
        <w:rPr>
          <w:lang w:val="en-US" w:eastAsia="en-US"/>
        </w:rPr>
        <w:t>he application would only be used by IT Administrators in charge of the RF Guns across SN.</w:t>
      </w:r>
      <w:r>
        <w:rPr>
          <w:lang w:val="en-US" w:eastAsia="en-US"/>
        </w:rPr>
        <w:t xml:space="preserve"> Around 10 Admin Users.</w:t>
      </w:r>
    </w:p>
    <w:p w14:paraId="4BAD3B83" w14:textId="15C063A7" w:rsidR="003A6780" w:rsidRDefault="009642F1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>
        <w:rPr>
          <w:lang w:val="en-US" w:eastAsia="en-US"/>
        </w:rPr>
        <w:t>Latency Sensitive.</w:t>
      </w:r>
    </w:p>
    <w:p w14:paraId="7EA86E55" w14:textId="1F258DDD" w:rsidR="009642F1" w:rsidRDefault="009642F1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 w:rsidRPr="009642F1">
        <w:rPr>
          <w:lang w:val="en-US" w:eastAsia="en-US"/>
        </w:rPr>
        <w:t>SOTI provides its own cloud with the same permissions, usernames and passwords used on the on-premise server. Their Cloud service is AWS.</w:t>
      </w:r>
    </w:p>
    <w:p w14:paraId="4D6201B0" w14:textId="4F44FA80" w:rsidR="009642F1" w:rsidRDefault="009642F1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>
        <w:rPr>
          <w:lang w:val="en-US" w:eastAsia="en-US"/>
        </w:rPr>
        <w:t>Nightly Downtime is acceptable for Azure Migration.</w:t>
      </w:r>
    </w:p>
    <w:p w14:paraId="244AE8E1" w14:textId="2E55E3A2" w:rsidR="009642F1" w:rsidRDefault="009642F1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 w:rsidRPr="009642F1">
        <w:rPr>
          <w:lang w:val="en-US" w:eastAsia="en-US"/>
        </w:rPr>
        <w:t>There are 200+ RF Guns (Active</w:t>
      </w:r>
      <w:r>
        <w:rPr>
          <w:lang w:val="en-US" w:eastAsia="en-US"/>
        </w:rPr>
        <w:t xml:space="preserve"> </w:t>
      </w:r>
      <w:r w:rsidRPr="009642F1">
        <w:rPr>
          <w:lang w:val="en-US" w:eastAsia="en-US"/>
        </w:rPr>
        <w:t>+</w:t>
      </w:r>
      <w:r>
        <w:rPr>
          <w:lang w:val="en-US" w:eastAsia="en-US"/>
        </w:rPr>
        <w:t xml:space="preserve"> </w:t>
      </w:r>
      <w:r w:rsidRPr="009642F1">
        <w:rPr>
          <w:lang w:val="en-US" w:eastAsia="en-US"/>
        </w:rPr>
        <w:t>Inactive), that are connected to SOTI, SOTI manages them. RF Guns passes information (data) to SAP from Warehouse. (NO SOTI dependencies). All this communication happens thro</w:t>
      </w:r>
      <w:r>
        <w:rPr>
          <w:lang w:val="en-US" w:eastAsia="en-US"/>
        </w:rPr>
        <w:t>u</w:t>
      </w:r>
      <w:r w:rsidRPr="009642F1">
        <w:rPr>
          <w:lang w:val="en-US" w:eastAsia="en-US"/>
        </w:rPr>
        <w:t>gh 'SNRF' Wi-Fi at warehouse.</w:t>
      </w:r>
    </w:p>
    <w:p w14:paraId="4AA0AF66" w14:textId="300A93B8" w:rsidR="009642F1" w:rsidRDefault="009642F1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 w:rsidRPr="009642F1">
        <w:rPr>
          <w:lang w:val="en-US" w:eastAsia="en-US"/>
        </w:rPr>
        <w:t xml:space="preserve">Config files, profiles from SOTI can be deployed to RF Guns. </w:t>
      </w:r>
      <w:r>
        <w:rPr>
          <w:lang w:val="en-US" w:eastAsia="en-US"/>
        </w:rPr>
        <w:t>All these files are stored within OS Platform.</w:t>
      </w:r>
    </w:p>
    <w:p w14:paraId="20D1D9D4" w14:textId="11C028D0" w:rsidR="009642F1" w:rsidRDefault="009642F1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 w:rsidRPr="009642F1">
        <w:rPr>
          <w:lang w:val="en-US" w:eastAsia="en-US"/>
        </w:rPr>
        <w:t>Application based. (access granted based on request)</w:t>
      </w:r>
      <w:r>
        <w:rPr>
          <w:lang w:val="en-US" w:eastAsia="en-US"/>
        </w:rPr>
        <w:t xml:space="preserve"> locally.</w:t>
      </w:r>
    </w:p>
    <w:p w14:paraId="13EA7727" w14:textId="197C5433" w:rsidR="009642F1" w:rsidRDefault="009642F1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 w:rsidRPr="009642F1">
        <w:rPr>
          <w:lang w:val="en-US" w:eastAsia="en-US"/>
        </w:rPr>
        <w:t>SOTI application uses fully qualified Domain names connect to devices (via Wifi SNRF network).</w:t>
      </w:r>
    </w:p>
    <w:p w14:paraId="51B6E225" w14:textId="39E50052" w:rsidR="009642F1" w:rsidRDefault="009642F1" w:rsidP="00571BB3">
      <w:pPr>
        <w:pStyle w:val="ListParagraph"/>
        <w:numPr>
          <w:ilvl w:val="0"/>
          <w:numId w:val="21"/>
        </w:numPr>
        <w:ind w:left="-450"/>
        <w:rPr>
          <w:lang w:val="en-US" w:eastAsia="en-US"/>
        </w:rPr>
      </w:pPr>
      <w:r w:rsidRPr="009642F1">
        <w:rPr>
          <w:lang w:val="en-US" w:eastAsia="en-US"/>
        </w:rPr>
        <w:t>SOTI possesses the option to generate custom reports</w:t>
      </w:r>
    </w:p>
    <w:p w14:paraId="6EA02432" w14:textId="3ABD8FAC" w:rsidR="009642F1" w:rsidRDefault="009642F1" w:rsidP="009642F1">
      <w:pPr>
        <w:rPr>
          <w:lang w:val="en-US" w:eastAsia="en-US"/>
        </w:rPr>
      </w:pPr>
    </w:p>
    <w:p w14:paraId="1E460B02" w14:textId="0C065473" w:rsidR="009642F1" w:rsidRDefault="009642F1" w:rsidP="009642F1">
      <w:pPr>
        <w:pStyle w:val="Heading1"/>
        <w:ind w:left="-990"/>
      </w:pPr>
      <w:r>
        <w:t>Application Assumption</w:t>
      </w:r>
    </w:p>
    <w:p w14:paraId="69E2701B" w14:textId="42F7E573" w:rsidR="009642F1" w:rsidRDefault="009642F1" w:rsidP="009642F1">
      <w:pPr>
        <w:pStyle w:val="ListParagraph"/>
        <w:numPr>
          <w:ilvl w:val="0"/>
          <w:numId w:val="23"/>
        </w:numPr>
        <w:rPr>
          <w:lang w:eastAsia="en-US"/>
        </w:rPr>
      </w:pPr>
      <w:r w:rsidRPr="009642F1">
        <w:rPr>
          <w:lang w:eastAsia="en-US"/>
        </w:rPr>
        <w:t>HTTPS certificate, either from a CA or from internal CA.</w:t>
      </w:r>
    </w:p>
    <w:p w14:paraId="3B2A3AB4" w14:textId="43B11C2B" w:rsidR="009642F1" w:rsidRDefault="009642F1" w:rsidP="009642F1">
      <w:pPr>
        <w:pStyle w:val="ListParagraph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There</w:t>
      </w:r>
      <w:r w:rsidRPr="009642F1">
        <w:rPr>
          <w:lang w:eastAsia="en-US"/>
        </w:rPr>
        <w:t xml:space="preserve"> is a possibility that new RF Guns that will be connected to new warehouses or installed in the already existing warehouses will be connected to SOTI.</w:t>
      </w:r>
    </w:p>
    <w:p w14:paraId="7C92823F" w14:textId="20FB8643" w:rsidR="009642F1" w:rsidRDefault="009642F1" w:rsidP="009642F1">
      <w:pPr>
        <w:pStyle w:val="ListParagraph"/>
        <w:numPr>
          <w:ilvl w:val="0"/>
          <w:numId w:val="23"/>
        </w:numPr>
        <w:rPr>
          <w:lang w:eastAsia="en-US"/>
        </w:rPr>
      </w:pPr>
      <w:r w:rsidRPr="009642F1">
        <w:rPr>
          <w:lang w:eastAsia="en-US"/>
        </w:rPr>
        <w:t>Active-Passive Fail-Over</w:t>
      </w:r>
      <w:r>
        <w:rPr>
          <w:lang w:eastAsia="en-US"/>
        </w:rPr>
        <w:t>. No DR environment though.</w:t>
      </w:r>
      <w:bookmarkStart w:id="0" w:name="_GoBack"/>
      <w:bookmarkEnd w:id="0"/>
    </w:p>
    <w:p w14:paraId="6C5A8AFC" w14:textId="3FE1EF69" w:rsidR="009642F1" w:rsidRPr="009642F1" w:rsidRDefault="009642F1" w:rsidP="009642F1">
      <w:pPr>
        <w:pStyle w:val="ListParagraph"/>
        <w:numPr>
          <w:ilvl w:val="0"/>
          <w:numId w:val="23"/>
        </w:numPr>
        <w:rPr>
          <w:lang w:val="en-US" w:eastAsia="en-US"/>
        </w:rPr>
      </w:pPr>
      <w:r w:rsidRPr="009642F1">
        <w:rPr>
          <w:lang w:val="en-US" w:eastAsia="en-US"/>
        </w:rPr>
        <w:t>Assuming MS SQL Database Server 2014 version is</w:t>
      </w:r>
      <w:r>
        <w:rPr>
          <w:lang w:val="en-US" w:eastAsia="en-US"/>
        </w:rPr>
        <w:t xml:space="preserve"> used for SOTI and this is also hosted on the same Production Server VM - </w:t>
      </w:r>
      <w:r w:rsidRPr="00637B17">
        <w:rPr>
          <w:lang w:val="en-US" w:eastAsia="en-US"/>
        </w:rPr>
        <w:t>USMEM-SMAPPVW35</w:t>
      </w:r>
      <w:r>
        <w:rPr>
          <w:lang w:val="en-US" w:eastAsia="en-US"/>
        </w:rPr>
        <w:t>.</w:t>
      </w:r>
    </w:p>
    <w:p w14:paraId="153D9BB8" w14:textId="77777777" w:rsidR="009642F1" w:rsidRPr="009642F1" w:rsidRDefault="009642F1" w:rsidP="009642F1">
      <w:pPr>
        <w:rPr>
          <w:lang w:val="en-US" w:eastAsia="en-US"/>
        </w:rPr>
      </w:pPr>
    </w:p>
    <w:p w14:paraId="208F06D8" w14:textId="2599EF55" w:rsidR="001B6610" w:rsidRDefault="001B6610" w:rsidP="00571BB3">
      <w:pPr>
        <w:pStyle w:val="Heading1"/>
        <w:ind w:left="-990"/>
      </w:pPr>
      <w:r>
        <w:t>Application Challenges/Risk</w:t>
      </w:r>
    </w:p>
    <w:tbl>
      <w:tblPr>
        <w:tblStyle w:val="GridTable5Dark-Accent5"/>
        <w:tblW w:w="10080" w:type="dxa"/>
        <w:tblInd w:w="-792" w:type="dxa"/>
        <w:tblLook w:val="04A0" w:firstRow="1" w:lastRow="0" w:firstColumn="1" w:lastColumn="0" w:noHBand="0" w:noVBand="1"/>
      </w:tblPr>
      <w:tblGrid>
        <w:gridCol w:w="4500"/>
        <w:gridCol w:w="5580"/>
      </w:tblGrid>
      <w:tr w:rsidR="006C4BD4" w:rsidRPr="00F43516" w14:paraId="6E3C2395" w14:textId="77777777" w:rsidTr="0057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6FD36E5E" w14:textId="66707574" w:rsidR="006C4BD4" w:rsidRPr="00F43516" w:rsidRDefault="006C4BD4" w:rsidP="0082568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Risk </w:t>
            </w:r>
          </w:p>
        </w:tc>
        <w:tc>
          <w:tcPr>
            <w:tcW w:w="5580" w:type="dxa"/>
            <w:noWrap/>
            <w:hideMark/>
          </w:tcPr>
          <w:p w14:paraId="1D3DFDBE" w14:textId="2B5AAC53" w:rsidR="006C4BD4" w:rsidRPr="00F43516" w:rsidRDefault="006C4BD4" w:rsidP="00825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Mitigation</w:t>
            </w:r>
          </w:p>
        </w:tc>
      </w:tr>
      <w:tr w:rsidR="006C4BD4" w:rsidRPr="00F43516" w14:paraId="12B64CF7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142E08DD" w14:textId="6BA4CD20" w:rsidR="006C4BD4" w:rsidRPr="00F43516" w:rsidRDefault="00346187" w:rsidP="00825685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SOTI MobiControl is currently in AWS Cloud. </w:t>
            </w:r>
          </w:p>
        </w:tc>
        <w:tc>
          <w:tcPr>
            <w:tcW w:w="5580" w:type="dxa"/>
            <w:noWrap/>
            <w:hideMark/>
          </w:tcPr>
          <w:p w14:paraId="4516B1F8" w14:textId="544EE9EF" w:rsidR="006C4BD4" w:rsidRPr="00F43516" w:rsidRDefault="00346187" w:rsidP="00825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RF Guns connecting from different devices to SOTI in cloud can have latency issues.</w:t>
            </w:r>
            <w:r w:rsidR="009642F1">
              <w:rPr>
                <w:lang w:eastAsia="en-US"/>
              </w:rPr>
              <w:t xml:space="preserve"> </w:t>
            </w:r>
            <w:r w:rsidR="009642F1" w:rsidRPr="009642F1">
              <w:rPr>
                <w:lang w:eastAsia="en-US"/>
              </w:rPr>
              <w:t>Challenge to mitigate connectivity with RF gun with SOTI (latency) if on Cloud.</w:t>
            </w:r>
          </w:p>
        </w:tc>
      </w:tr>
      <w:tr w:rsidR="006C4BD4" w:rsidRPr="00580F15" w14:paraId="5D27ED85" w14:textId="77777777" w:rsidTr="00571BB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</w:tcPr>
          <w:p w14:paraId="76B35959" w14:textId="003CC19F" w:rsidR="006C4BD4" w:rsidRPr="00580F15" w:rsidRDefault="00580F15" w:rsidP="00825685">
            <w:pPr>
              <w:rPr>
                <w:lang w:val="en-US" w:eastAsia="en-US"/>
              </w:rPr>
            </w:pPr>
            <w:r w:rsidRPr="00580F15">
              <w:rPr>
                <w:lang w:val="en-US" w:eastAsia="en-US"/>
              </w:rPr>
              <w:t>RF Guns connects to SOT</w:t>
            </w:r>
            <w:r>
              <w:rPr>
                <w:lang w:val="en-US" w:eastAsia="en-US"/>
              </w:rPr>
              <w:t>I and passes data to SAP from warehouse.</w:t>
            </w:r>
          </w:p>
        </w:tc>
        <w:tc>
          <w:tcPr>
            <w:tcW w:w="5580" w:type="dxa"/>
            <w:noWrap/>
          </w:tcPr>
          <w:p w14:paraId="59779F52" w14:textId="508DDFC0" w:rsidR="006C4BD4" w:rsidRPr="00580F15" w:rsidRDefault="00580F15" w:rsidP="00825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There is no direct dependency to SOTI. But this will be a Hybrid cloud migration approach</w:t>
            </w:r>
            <w:r w:rsidR="0011444A">
              <w:rPr>
                <w:lang w:val="en-US" w:eastAsia="en-US"/>
              </w:rPr>
              <w:t>, since SAP is on-prem.</w:t>
            </w:r>
          </w:p>
        </w:tc>
      </w:tr>
      <w:tr w:rsidR="006C4BD4" w:rsidRPr="00580F15" w14:paraId="26425767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</w:tcPr>
          <w:p w14:paraId="5FCFF443" w14:textId="7ABD1A91" w:rsidR="006C4BD4" w:rsidRPr="00580F15" w:rsidRDefault="009642F1" w:rsidP="00825685">
            <w:pPr>
              <w:rPr>
                <w:lang w:val="en-US" w:eastAsia="en-US"/>
              </w:rPr>
            </w:pPr>
            <w:r w:rsidRPr="009642F1">
              <w:rPr>
                <w:lang w:val="en-US" w:eastAsia="en-US"/>
              </w:rPr>
              <w:t>RF handheld devices will not receive the correct ITE information</w:t>
            </w:r>
            <w:r>
              <w:rPr>
                <w:lang w:val="en-US" w:eastAsia="en-US"/>
              </w:rPr>
              <w:t xml:space="preserve">. </w:t>
            </w:r>
            <w:r w:rsidRPr="009642F1">
              <w:rPr>
                <w:lang w:val="en-US" w:eastAsia="en-US"/>
              </w:rPr>
              <w:t>RF handheld devices will not receive a profile or updates.</w:t>
            </w:r>
          </w:p>
        </w:tc>
        <w:tc>
          <w:tcPr>
            <w:tcW w:w="5580" w:type="dxa"/>
            <w:noWrap/>
          </w:tcPr>
          <w:p w14:paraId="47DA8C3A" w14:textId="79038CCA" w:rsidR="006C4BD4" w:rsidRPr="00580F15" w:rsidRDefault="009642F1" w:rsidP="00825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This is to be validated during Azure migration</w:t>
            </w:r>
          </w:p>
        </w:tc>
      </w:tr>
    </w:tbl>
    <w:p w14:paraId="30D1DE22" w14:textId="62B76002" w:rsidR="008964B1" w:rsidRDefault="00F43516" w:rsidP="00571BB3">
      <w:pPr>
        <w:pStyle w:val="Heading1"/>
        <w:ind w:left="-990"/>
      </w:pPr>
      <w:r>
        <w:t xml:space="preserve">Critical Factors Considered </w:t>
      </w:r>
    </w:p>
    <w:tbl>
      <w:tblPr>
        <w:tblStyle w:val="GridTable5Dark-Accent5"/>
        <w:tblW w:w="10080" w:type="dxa"/>
        <w:tblInd w:w="-792" w:type="dxa"/>
        <w:tblLook w:val="04A0" w:firstRow="1" w:lastRow="0" w:firstColumn="1" w:lastColumn="0" w:noHBand="0" w:noVBand="1"/>
      </w:tblPr>
      <w:tblGrid>
        <w:gridCol w:w="4500"/>
        <w:gridCol w:w="5580"/>
      </w:tblGrid>
      <w:tr w:rsidR="00F43516" w:rsidRPr="00F43516" w14:paraId="1EA98EC6" w14:textId="77777777" w:rsidTr="0057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3E3C40BA" w14:textId="77777777" w:rsidR="00F43516" w:rsidRPr="00F43516" w:rsidRDefault="00F43516" w:rsidP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Application Name</w:t>
            </w:r>
          </w:p>
        </w:tc>
        <w:tc>
          <w:tcPr>
            <w:tcW w:w="5580" w:type="dxa"/>
            <w:noWrap/>
            <w:hideMark/>
          </w:tcPr>
          <w:p w14:paraId="288C0506" w14:textId="4DB03CB9" w:rsidR="00F43516" w:rsidRPr="00F43516" w:rsidRDefault="00346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SOTI</w:t>
            </w:r>
          </w:p>
        </w:tc>
      </w:tr>
      <w:tr w:rsidR="00F43516" w:rsidRPr="00F43516" w14:paraId="48F6929D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69D7025E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Application Type</w:t>
            </w:r>
          </w:p>
        </w:tc>
        <w:tc>
          <w:tcPr>
            <w:tcW w:w="5580" w:type="dxa"/>
            <w:noWrap/>
            <w:hideMark/>
          </w:tcPr>
          <w:p w14:paraId="7882B214" w14:textId="77777777" w:rsidR="00F43516" w:rsidRPr="00F43516" w:rsidRDefault="00F43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F43516">
              <w:rPr>
                <w:lang w:eastAsia="en-US"/>
              </w:rPr>
              <w:t>COTS</w:t>
            </w:r>
          </w:p>
        </w:tc>
      </w:tr>
      <w:tr w:rsidR="00F43516" w:rsidRPr="00F43516" w14:paraId="33ED90E2" w14:textId="77777777" w:rsidTr="00571BB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366379DC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Critically</w:t>
            </w:r>
          </w:p>
        </w:tc>
        <w:tc>
          <w:tcPr>
            <w:tcW w:w="5580" w:type="dxa"/>
            <w:noWrap/>
            <w:hideMark/>
          </w:tcPr>
          <w:p w14:paraId="2146CB2F" w14:textId="183DB2CD" w:rsidR="00F43516" w:rsidRPr="00F43516" w:rsidRDefault="00346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Medium</w:t>
            </w:r>
          </w:p>
        </w:tc>
      </w:tr>
      <w:tr w:rsidR="00F43516" w:rsidRPr="00F43516" w14:paraId="4E06ABAB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3BDBFA87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SDM Opinion</w:t>
            </w:r>
          </w:p>
        </w:tc>
        <w:tc>
          <w:tcPr>
            <w:tcW w:w="5580" w:type="dxa"/>
            <w:noWrap/>
            <w:hideMark/>
          </w:tcPr>
          <w:p w14:paraId="0126F160" w14:textId="799E5280" w:rsidR="00F43516" w:rsidRPr="00F43516" w:rsidRDefault="00637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Rehost AS IS</w:t>
            </w:r>
          </w:p>
        </w:tc>
      </w:tr>
      <w:tr w:rsidR="00F43516" w:rsidRPr="00F43516" w14:paraId="56E94F27" w14:textId="77777777" w:rsidTr="00571BB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70F49703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Authentication</w:t>
            </w:r>
          </w:p>
        </w:tc>
        <w:tc>
          <w:tcPr>
            <w:tcW w:w="5580" w:type="dxa"/>
            <w:noWrap/>
            <w:hideMark/>
          </w:tcPr>
          <w:p w14:paraId="725235DD" w14:textId="23880D49" w:rsidR="00F43516" w:rsidRPr="00F43516" w:rsidRDefault="0058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Application Based Access Locally</w:t>
            </w:r>
          </w:p>
        </w:tc>
      </w:tr>
      <w:tr w:rsidR="00F43516" w:rsidRPr="00F43516" w14:paraId="0AA6DEBC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4F8E6C59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lastRenderedPageBreak/>
              <w:t>Authorization</w:t>
            </w:r>
          </w:p>
        </w:tc>
        <w:tc>
          <w:tcPr>
            <w:tcW w:w="5580" w:type="dxa"/>
            <w:noWrap/>
            <w:hideMark/>
          </w:tcPr>
          <w:p w14:paraId="25DF82BA" w14:textId="576FBF62" w:rsidR="00F43516" w:rsidRPr="00F43516" w:rsidRDefault="007C7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Role</w:t>
            </w:r>
            <w:r w:rsidR="00F43516" w:rsidRPr="00F43516">
              <w:rPr>
                <w:lang w:eastAsia="en-US"/>
              </w:rPr>
              <w:t>-Based</w:t>
            </w:r>
          </w:p>
        </w:tc>
      </w:tr>
      <w:tr w:rsidR="00F43516" w:rsidRPr="00F43516" w14:paraId="76DE8CAF" w14:textId="77777777" w:rsidTr="00571BB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3EBB7883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OS</w:t>
            </w:r>
          </w:p>
        </w:tc>
        <w:tc>
          <w:tcPr>
            <w:tcW w:w="5580" w:type="dxa"/>
            <w:noWrap/>
            <w:hideMark/>
          </w:tcPr>
          <w:p w14:paraId="390B057E" w14:textId="3773256E" w:rsidR="00F43516" w:rsidRPr="00F43516" w:rsidRDefault="009E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Windows </w:t>
            </w:r>
            <w:r w:rsidR="00637B17">
              <w:rPr>
                <w:lang w:eastAsia="en-US"/>
              </w:rPr>
              <w:t xml:space="preserve">Server </w:t>
            </w:r>
            <w:r>
              <w:rPr>
                <w:lang w:eastAsia="en-US"/>
              </w:rPr>
              <w:t>2012 R</w:t>
            </w:r>
            <w:r w:rsidR="00637B17">
              <w:rPr>
                <w:lang w:eastAsia="en-US"/>
              </w:rPr>
              <w:t>2</w:t>
            </w:r>
          </w:p>
        </w:tc>
      </w:tr>
      <w:tr w:rsidR="00F43516" w:rsidRPr="00F43516" w14:paraId="4B16D2BD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52C81494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DB</w:t>
            </w:r>
          </w:p>
        </w:tc>
        <w:tc>
          <w:tcPr>
            <w:tcW w:w="5580" w:type="dxa"/>
            <w:noWrap/>
            <w:hideMark/>
          </w:tcPr>
          <w:p w14:paraId="60CA471B" w14:textId="12B681E7" w:rsidR="00F43516" w:rsidRPr="00F43516" w:rsidRDefault="009E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MS </w:t>
            </w:r>
            <w:r w:rsidR="00F43516" w:rsidRPr="00F43516">
              <w:rPr>
                <w:lang w:eastAsia="en-US"/>
              </w:rPr>
              <w:t>SQL 2014</w:t>
            </w:r>
          </w:p>
        </w:tc>
      </w:tr>
      <w:tr w:rsidR="00F43516" w:rsidRPr="00F43516" w14:paraId="4514EB1A" w14:textId="77777777" w:rsidTr="00571BB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459F8722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Servers</w:t>
            </w:r>
          </w:p>
        </w:tc>
        <w:tc>
          <w:tcPr>
            <w:tcW w:w="5580" w:type="dxa"/>
            <w:noWrap/>
            <w:hideMark/>
          </w:tcPr>
          <w:p w14:paraId="14100177" w14:textId="33342C8E" w:rsidR="00F43516" w:rsidRPr="00F43516" w:rsidRDefault="0058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1, </w:t>
            </w:r>
            <w:r w:rsidR="00F43516" w:rsidRPr="00F43516">
              <w:rPr>
                <w:lang w:eastAsia="en-US"/>
              </w:rPr>
              <w:t xml:space="preserve">1 for PROD </w:t>
            </w:r>
            <w:r w:rsidR="004B68EE">
              <w:rPr>
                <w:lang w:eastAsia="en-US"/>
              </w:rPr>
              <w:t>(</w:t>
            </w:r>
            <w:r w:rsidR="00F43516" w:rsidRPr="00F43516">
              <w:rPr>
                <w:lang w:eastAsia="en-US"/>
              </w:rPr>
              <w:t>APP + DB</w:t>
            </w:r>
            <w:r w:rsidR="004B68EE">
              <w:rPr>
                <w:lang w:eastAsia="en-US"/>
              </w:rPr>
              <w:t>)</w:t>
            </w:r>
          </w:p>
        </w:tc>
      </w:tr>
      <w:tr w:rsidR="00F43516" w:rsidRPr="00F43516" w14:paraId="40B0AEBC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4E8C191D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DR</w:t>
            </w:r>
          </w:p>
        </w:tc>
        <w:tc>
          <w:tcPr>
            <w:tcW w:w="5580" w:type="dxa"/>
            <w:noWrap/>
            <w:hideMark/>
          </w:tcPr>
          <w:p w14:paraId="6FAC511D" w14:textId="77777777" w:rsidR="00F43516" w:rsidRPr="00F43516" w:rsidRDefault="00F43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F43516">
              <w:rPr>
                <w:lang w:eastAsia="en-US"/>
              </w:rPr>
              <w:t>Not applicable</w:t>
            </w:r>
          </w:p>
        </w:tc>
      </w:tr>
      <w:tr w:rsidR="00F43516" w:rsidRPr="00F43516" w14:paraId="165F920C" w14:textId="77777777" w:rsidTr="00571BB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552C3D09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DR Details</w:t>
            </w:r>
          </w:p>
        </w:tc>
        <w:tc>
          <w:tcPr>
            <w:tcW w:w="5580" w:type="dxa"/>
            <w:noWrap/>
            <w:hideMark/>
          </w:tcPr>
          <w:p w14:paraId="1D2E5AD6" w14:textId="48CE2F4D" w:rsidR="00F43516" w:rsidRPr="00F43516" w:rsidRDefault="009E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9E2D21">
              <w:rPr>
                <w:lang w:eastAsia="en-US"/>
              </w:rPr>
              <w:t>DR Capability: No DR Last date:  DR RPO: 48 hours DR RTO: 1: None - Best Effort</w:t>
            </w:r>
          </w:p>
        </w:tc>
      </w:tr>
      <w:tr w:rsidR="00F43516" w:rsidRPr="00F43516" w14:paraId="5B0E785C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6B7282B7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Dependency</w:t>
            </w:r>
          </w:p>
        </w:tc>
        <w:tc>
          <w:tcPr>
            <w:tcW w:w="5580" w:type="dxa"/>
            <w:noWrap/>
            <w:hideMark/>
          </w:tcPr>
          <w:p w14:paraId="230D94B4" w14:textId="6D278A8F" w:rsidR="00F43516" w:rsidRPr="00F43516" w:rsidRDefault="00637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Connectivity to SAP System</w:t>
            </w:r>
            <w:r w:rsidR="009642F1">
              <w:rPr>
                <w:lang w:eastAsia="en-US"/>
              </w:rPr>
              <w:t xml:space="preserve"> &amp; RF Guns</w:t>
            </w:r>
          </w:p>
        </w:tc>
      </w:tr>
      <w:tr w:rsidR="00F43516" w:rsidRPr="00F43516" w14:paraId="1E6C3437" w14:textId="77777777" w:rsidTr="00571BB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552C3963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SLA</w:t>
            </w:r>
          </w:p>
        </w:tc>
        <w:tc>
          <w:tcPr>
            <w:tcW w:w="5580" w:type="dxa"/>
            <w:noWrap/>
            <w:hideMark/>
          </w:tcPr>
          <w:p w14:paraId="1CA26E3F" w14:textId="2CD5C589" w:rsidR="00F43516" w:rsidRPr="00F43516" w:rsidRDefault="009E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9E2D21">
              <w:rPr>
                <w:lang w:eastAsia="en-US"/>
              </w:rPr>
              <w:t>% Availability &gt; 99.5 % - 24X7 hrs</w:t>
            </w:r>
          </w:p>
        </w:tc>
      </w:tr>
      <w:tr w:rsidR="00F43516" w:rsidRPr="00F43516" w14:paraId="6B617D5E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381BE6D7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User Access Method</w:t>
            </w:r>
          </w:p>
        </w:tc>
        <w:tc>
          <w:tcPr>
            <w:tcW w:w="5580" w:type="dxa"/>
            <w:noWrap/>
            <w:hideMark/>
          </w:tcPr>
          <w:p w14:paraId="21739D2D" w14:textId="2EBFB531" w:rsidR="00F43516" w:rsidRPr="00F43516" w:rsidRDefault="009E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Accessed by only Admins in-charge of RF Guns across SNI</w:t>
            </w:r>
          </w:p>
        </w:tc>
      </w:tr>
      <w:tr w:rsidR="00F43516" w:rsidRPr="00F43516" w14:paraId="2715209E" w14:textId="77777777" w:rsidTr="00571BB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16137DEE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Vendor</w:t>
            </w:r>
          </w:p>
        </w:tc>
        <w:tc>
          <w:tcPr>
            <w:tcW w:w="5580" w:type="dxa"/>
            <w:noWrap/>
            <w:hideMark/>
          </w:tcPr>
          <w:p w14:paraId="04D2D3D4" w14:textId="41F24A39" w:rsidR="00F43516" w:rsidRPr="00F43516" w:rsidRDefault="009E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ADC</w:t>
            </w:r>
          </w:p>
        </w:tc>
      </w:tr>
      <w:tr w:rsidR="00F43516" w:rsidRPr="00F43516" w14:paraId="2883FC1B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70911481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Customization</w:t>
            </w:r>
          </w:p>
        </w:tc>
        <w:tc>
          <w:tcPr>
            <w:tcW w:w="5580" w:type="dxa"/>
            <w:noWrap/>
            <w:hideMark/>
          </w:tcPr>
          <w:p w14:paraId="08CC812B" w14:textId="45A5EB38" w:rsidR="00F43516" w:rsidRPr="00F43516" w:rsidRDefault="009E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Hybrid</w:t>
            </w:r>
          </w:p>
        </w:tc>
      </w:tr>
      <w:tr w:rsidR="00F43516" w:rsidRPr="00F43516" w14:paraId="2126BDDF" w14:textId="77777777" w:rsidTr="00571BB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6A6B5519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Architecture</w:t>
            </w:r>
          </w:p>
        </w:tc>
        <w:tc>
          <w:tcPr>
            <w:tcW w:w="5580" w:type="dxa"/>
            <w:noWrap/>
            <w:hideMark/>
          </w:tcPr>
          <w:p w14:paraId="32AC9040" w14:textId="77777777" w:rsidR="00F43516" w:rsidRPr="00F43516" w:rsidRDefault="00F43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F43516">
              <w:rPr>
                <w:lang w:eastAsia="en-US"/>
              </w:rPr>
              <w:t>No</w:t>
            </w:r>
          </w:p>
        </w:tc>
      </w:tr>
      <w:tr w:rsidR="00F43516" w:rsidRPr="00F43516" w14:paraId="6EEC8054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664EC696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License Model</w:t>
            </w:r>
          </w:p>
        </w:tc>
        <w:tc>
          <w:tcPr>
            <w:tcW w:w="5580" w:type="dxa"/>
            <w:noWrap/>
            <w:hideMark/>
          </w:tcPr>
          <w:p w14:paraId="772559A2" w14:textId="574565FF" w:rsidR="00F43516" w:rsidRPr="00F43516" w:rsidRDefault="003A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Application Based</w:t>
            </w:r>
          </w:p>
        </w:tc>
      </w:tr>
      <w:tr w:rsidR="00F43516" w:rsidRPr="00F43516" w14:paraId="4C3E969D" w14:textId="77777777" w:rsidTr="00571BB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020406B0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Batch</w:t>
            </w:r>
          </w:p>
        </w:tc>
        <w:tc>
          <w:tcPr>
            <w:tcW w:w="5580" w:type="dxa"/>
            <w:noWrap/>
            <w:hideMark/>
          </w:tcPr>
          <w:p w14:paraId="6F813E44" w14:textId="77777777" w:rsidR="00F43516" w:rsidRPr="00F43516" w:rsidRDefault="00F43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F43516">
              <w:rPr>
                <w:lang w:eastAsia="en-US"/>
              </w:rPr>
              <w:t>None</w:t>
            </w:r>
          </w:p>
        </w:tc>
      </w:tr>
      <w:tr w:rsidR="00F43516" w:rsidRPr="00F43516" w14:paraId="12C06D11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1824E2C6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SOX+GxP</w:t>
            </w:r>
          </w:p>
        </w:tc>
        <w:tc>
          <w:tcPr>
            <w:tcW w:w="5580" w:type="dxa"/>
            <w:noWrap/>
            <w:hideMark/>
          </w:tcPr>
          <w:p w14:paraId="5A1C8252" w14:textId="77777777" w:rsidR="00F43516" w:rsidRPr="00F43516" w:rsidRDefault="00F43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F43516">
              <w:rPr>
                <w:lang w:eastAsia="en-US"/>
              </w:rPr>
              <w:t>No</w:t>
            </w:r>
          </w:p>
        </w:tc>
      </w:tr>
      <w:tr w:rsidR="00F43516" w:rsidRPr="00F43516" w14:paraId="5C306197" w14:textId="77777777" w:rsidTr="00571BB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7B24E084" w14:textId="7983E020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Multi Lingual</w:t>
            </w:r>
          </w:p>
        </w:tc>
        <w:tc>
          <w:tcPr>
            <w:tcW w:w="5580" w:type="dxa"/>
            <w:noWrap/>
            <w:hideMark/>
          </w:tcPr>
          <w:p w14:paraId="50C622C3" w14:textId="1A1179B9" w:rsidR="00F43516" w:rsidRPr="00F43516" w:rsidRDefault="003A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No</w:t>
            </w:r>
          </w:p>
        </w:tc>
      </w:tr>
      <w:tr w:rsidR="00F43516" w:rsidRPr="00F43516" w14:paraId="4B52ECFD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471CB406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Certificates</w:t>
            </w:r>
          </w:p>
        </w:tc>
        <w:tc>
          <w:tcPr>
            <w:tcW w:w="5580" w:type="dxa"/>
            <w:noWrap/>
            <w:hideMark/>
          </w:tcPr>
          <w:p w14:paraId="33331FAD" w14:textId="1A59826A" w:rsidR="00F43516" w:rsidRPr="00F43516" w:rsidRDefault="009E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HTTPS Certificates managed by Vendor</w:t>
            </w:r>
          </w:p>
        </w:tc>
      </w:tr>
      <w:tr w:rsidR="00F43516" w:rsidRPr="00F43516" w14:paraId="7B41EE60" w14:textId="77777777" w:rsidTr="00571BB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475A8824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Technology</w:t>
            </w:r>
          </w:p>
        </w:tc>
        <w:tc>
          <w:tcPr>
            <w:tcW w:w="5580" w:type="dxa"/>
            <w:noWrap/>
            <w:hideMark/>
          </w:tcPr>
          <w:p w14:paraId="7725ABEF" w14:textId="646E60C9" w:rsidR="00F43516" w:rsidRPr="009E2D21" w:rsidRDefault="009E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 w:rsidRPr="006247AD">
              <w:rPr>
                <w:lang w:val="en-US" w:eastAsia="en-US"/>
              </w:rPr>
              <w:t>SOTI</w:t>
            </w:r>
            <w:r>
              <w:rPr>
                <w:lang w:val="en-US" w:eastAsia="en-US"/>
              </w:rPr>
              <w:t xml:space="preserve"> </w:t>
            </w:r>
            <w:r w:rsidRPr="006247AD">
              <w:rPr>
                <w:lang w:val="en-US" w:eastAsia="en-US"/>
              </w:rPr>
              <w:t>MobiControl v12.4.0.30777</w:t>
            </w:r>
            <w:r w:rsidR="00637B17">
              <w:rPr>
                <w:lang w:val="en-US" w:eastAsia="en-US"/>
              </w:rPr>
              <w:t xml:space="preserve"> .NET FW</w:t>
            </w:r>
          </w:p>
        </w:tc>
      </w:tr>
      <w:tr w:rsidR="00F43516" w:rsidRPr="00F43516" w14:paraId="117BC90A" w14:textId="77777777" w:rsidTr="0057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noWrap/>
            <w:hideMark/>
          </w:tcPr>
          <w:p w14:paraId="2B62D123" w14:textId="77777777" w:rsidR="00F43516" w:rsidRPr="00F43516" w:rsidRDefault="00F43516">
            <w:pPr>
              <w:rPr>
                <w:lang w:eastAsia="en-US"/>
              </w:rPr>
            </w:pPr>
            <w:r w:rsidRPr="00F43516">
              <w:rPr>
                <w:lang w:eastAsia="en-US"/>
              </w:rPr>
              <w:t>Region</w:t>
            </w:r>
          </w:p>
        </w:tc>
        <w:tc>
          <w:tcPr>
            <w:tcW w:w="5580" w:type="dxa"/>
            <w:hideMark/>
          </w:tcPr>
          <w:p w14:paraId="08FDF3BA" w14:textId="77777777" w:rsidR="00F43516" w:rsidRPr="00F43516" w:rsidRDefault="00F43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F43516">
              <w:rPr>
                <w:lang w:eastAsia="en-US"/>
              </w:rPr>
              <w:t>USA</w:t>
            </w:r>
          </w:p>
        </w:tc>
      </w:tr>
    </w:tbl>
    <w:p w14:paraId="3943AA74" w14:textId="4FC6F442" w:rsidR="008C2F7D" w:rsidRPr="001B6610" w:rsidRDefault="008C2F7D" w:rsidP="001B6610">
      <w:pPr>
        <w:rPr>
          <w:lang w:eastAsia="en-US"/>
        </w:rPr>
      </w:pPr>
    </w:p>
    <w:p w14:paraId="4ADFF4ED" w14:textId="77777777" w:rsidR="00087B85" w:rsidRDefault="00087B85">
      <w:pPr>
        <w:widowControl/>
        <w:spacing w:after="0"/>
        <w:rPr>
          <w:rFonts w:eastAsia="MS Mincho"/>
          <w:b/>
          <w:bCs/>
          <w:color w:val="FF6600"/>
          <w:kern w:val="0"/>
          <w:sz w:val="32"/>
          <w:lang w:eastAsia="en-US"/>
        </w:rPr>
      </w:pPr>
      <w:r>
        <w:br w:type="page"/>
      </w:r>
    </w:p>
    <w:p w14:paraId="30D1DE2D" w14:textId="6B12CA18" w:rsidR="00447A82" w:rsidRPr="00447A82" w:rsidRDefault="00C14111" w:rsidP="00571BB3">
      <w:pPr>
        <w:pStyle w:val="Heading1"/>
        <w:ind w:left="-900"/>
      </w:pPr>
      <w:r>
        <w:lastRenderedPageBreak/>
        <w:t xml:space="preserve">High Level </w:t>
      </w:r>
      <w:r w:rsidR="003919EB">
        <w:t>Treatment</w:t>
      </w:r>
      <w:r w:rsidR="00CE0A00">
        <w:t xml:space="preserve"> </w:t>
      </w:r>
    </w:p>
    <w:tbl>
      <w:tblPr>
        <w:tblStyle w:val="MediumGrid3-Accent6"/>
        <w:tblW w:w="100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720"/>
        <w:gridCol w:w="9360"/>
      </w:tblGrid>
      <w:tr w:rsidR="00447A82" w14:paraId="30D1DE30" w14:textId="77777777" w:rsidTr="0058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D1DE2E" w14:textId="25A0F75F" w:rsidR="00447A82" w:rsidRDefault="00C14111" w:rsidP="00BD7B82">
            <w:pPr>
              <w:rPr>
                <w:lang w:eastAsia="en-US"/>
              </w:rPr>
            </w:pPr>
            <w:r>
              <w:rPr>
                <w:lang w:eastAsia="en-US"/>
              </w:rPr>
              <w:t>#</w:t>
            </w:r>
          </w:p>
        </w:tc>
        <w:tc>
          <w:tcPr>
            <w:tcW w:w="9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D1DE2F" w14:textId="2DD712B3" w:rsidR="00447A82" w:rsidRDefault="00C14111" w:rsidP="00BD7B82">
            <w:pPr>
              <w:rPr>
                <w:lang w:eastAsia="en-US"/>
              </w:rPr>
            </w:pPr>
            <w:r>
              <w:rPr>
                <w:lang w:eastAsia="en-US"/>
              </w:rPr>
              <w:t>Treatment Steps</w:t>
            </w:r>
          </w:p>
        </w:tc>
      </w:tr>
      <w:tr w:rsidR="00580F15" w14:paraId="30D1DE43" w14:textId="77777777" w:rsidTr="00580F15">
        <w:trPr>
          <w:cantSplit/>
        </w:trPr>
        <w:tc>
          <w:tcPr>
            <w:tcW w:w="720" w:type="dxa"/>
          </w:tcPr>
          <w:p w14:paraId="30D1DE41" w14:textId="3F5640AF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360" w:type="dxa"/>
          </w:tcPr>
          <w:p w14:paraId="30D1DE42" w14:textId="7436D34E" w:rsidR="00580F15" w:rsidRDefault="00580F15" w:rsidP="00580F15">
            <w:pPr>
              <w:rPr>
                <w:lang w:eastAsia="en-US"/>
              </w:rPr>
            </w:pPr>
            <w:r w:rsidRPr="002A0105">
              <w:rPr>
                <w:lang w:eastAsia="en-US"/>
              </w:rPr>
              <w:t xml:space="preserve">Update </w:t>
            </w:r>
            <w:r>
              <w:rPr>
                <w:lang w:eastAsia="en-US"/>
              </w:rPr>
              <w:t xml:space="preserve">PROD </w:t>
            </w:r>
            <w:r w:rsidRPr="002A0105">
              <w:rPr>
                <w:lang w:eastAsia="en-US"/>
              </w:rPr>
              <w:t xml:space="preserve">IP to </w:t>
            </w:r>
            <w:r>
              <w:rPr>
                <w:lang w:eastAsia="en-US"/>
              </w:rPr>
              <w:t xml:space="preserve">dependent </w:t>
            </w:r>
            <w:r w:rsidRPr="002A0105">
              <w:rPr>
                <w:lang w:eastAsia="en-US"/>
              </w:rPr>
              <w:t>vendor/technical team</w:t>
            </w:r>
            <w:r>
              <w:rPr>
                <w:lang w:eastAsia="en-US"/>
              </w:rPr>
              <w:t xml:space="preserve"> (if any)</w:t>
            </w:r>
          </w:p>
        </w:tc>
      </w:tr>
      <w:tr w:rsidR="00580F15" w14:paraId="66A7A664" w14:textId="77777777" w:rsidTr="00580F15">
        <w:trPr>
          <w:cantSplit/>
        </w:trPr>
        <w:tc>
          <w:tcPr>
            <w:tcW w:w="720" w:type="dxa"/>
          </w:tcPr>
          <w:p w14:paraId="60166DD2" w14:textId="6C77E26B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360" w:type="dxa"/>
          </w:tcPr>
          <w:p w14:paraId="57800E0B" w14:textId="765547BA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PROD: Azure Container/VM/Server provisioning</w:t>
            </w:r>
          </w:p>
        </w:tc>
      </w:tr>
      <w:tr w:rsidR="00580F15" w14:paraId="1EC8BA6F" w14:textId="77777777" w:rsidTr="00580F15">
        <w:trPr>
          <w:cantSplit/>
        </w:trPr>
        <w:tc>
          <w:tcPr>
            <w:tcW w:w="720" w:type="dxa"/>
          </w:tcPr>
          <w:p w14:paraId="52A84882" w14:textId="0DF7E123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360" w:type="dxa"/>
          </w:tcPr>
          <w:p w14:paraId="1CF28443" w14:textId="40AD9618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PROD Application Downtime communication</w:t>
            </w:r>
          </w:p>
        </w:tc>
      </w:tr>
      <w:tr w:rsidR="00580F15" w14:paraId="3EB96566" w14:textId="77777777" w:rsidTr="00580F15">
        <w:trPr>
          <w:cantSplit/>
        </w:trPr>
        <w:tc>
          <w:tcPr>
            <w:tcW w:w="720" w:type="dxa"/>
          </w:tcPr>
          <w:p w14:paraId="20E1F3DE" w14:textId="70C36DAC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360" w:type="dxa"/>
          </w:tcPr>
          <w:p w14:paraId="17554EB6" w14:textId="5E63E35E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SOTI Application Data Export / Backup</w:t>
            </w:r>
          </w:p>
        </w:tc>
      </w:tr>
      <w:tr w:rsidR="00580F15" w14:paraId="36C8B728" w14:textId="77777777" w:rsidTr="00580F15">
        <w:trPr>
          <w:cantSplit/>
        </w:trPr>
        <w:tc>
          <w:tcPr>
            <w:tcW w:w="720" w:type="dxa"/>
          </w:tcPr>
          <w:p w14:paraId="5EA411A7" w14:textId="59632489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360" w:type="dxa"/>
          </w:tcPr>
          <w:p w14:paraId="5746160C" w14:textId="39168662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PROD Server Image / Replication / Backup</w:t>
            </w:r>
          </w:p>
        </w:tc>
      </w:tr>
      <w:tr w:rsidR="00580F15" w14:paraId="0F1BD233" w14:textId="77777777" w:rsidTr="00580F15">
        <w:trPr>
          <w:cantSplit/>
        </w:trPr>
        <w:tc>
          <w:tcPr>
            <w:tcW w:w="720" w:type="dxa"/>
          </w:tcPr>
          <w:p w14:paraId="0907B9C5" w14:textId="269A18E8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9360" w:type="dxa"/>
          </w:tcPr>
          <w:p w14:paraId="086E6B6C" w14:textId="302E3365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Full Server backup</w:t>
            </w:r>
          </w:p>
        </w:tc>
      </w:tr>
      <w:tr w:rsidR="00580F15" w14:paraId="53E571EA" w14:textId="77777777" w:rsidTr="00580F15">
        <w:trPr>
          <w:cantSplit/>
        </w:trPr>
        <w:tc>
          <w:tcPr>
            <w:tcW w:w="720" w:type="dxa"/>
          </w:tcPr>
          <w:p w14:paraId="57A520C3" w14:textId="0544EEEF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9360" w:type="dxa"/>
          </w:tcPr>
          <w:p w14:paraId="74E6C376" w14:textId="777682B4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PROD: Server/Application image copy/replication</w:t>
            </w:r>
          </w:p>
        </w:tc>
      </w:tr>
      <w:tr w:rsidR="00580F15" w14:paraId="4357AC93" w14:textId="77777777" w:rsidTr="00580F15">
        <w:trPr>
          <w:cantSplit/>
        </w:trPr>
        <w:tc>
          <w:tcPr>
            <w:tcW w:w="720" w:type="dxa"/>
          </w:tcPr>
          <w:p w14:paraId="08997731" w14:textId="408EEA31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9360" w:type="dxa"/>
          </w:tcPr>
          <w:p w14:paraId="027E538B" w14:textId="2342392E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Application User Creation (if any) – Application Based access Locally</w:t>
            </w:r>
          </w:p>
        </w:tc>
      </w:tr>
      <w:tr w:rsidR="00580F15" w14:paraId="4216BF1B" w14:textId="77777777" w:rsidTr="00580F15">
        <w:trPr>
          <w:cantSplit/>
        </w:trPr>
        <w:tc>
          <w:tcPr>
            <w:tcW w:w="720" w:type="dxa"/>
          </w:tcPr>
          <w:p w14:paraId="60EAE9CA" w14:textId="39EB0C05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9360" w:type="dxa"/>
          </w:tcPr>
          <w:p w14:paraId="2F17E0C5" w14:textId="2E6EADEF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Sanity test: Connection, RDP login, Application Launch </w:t>
            </w:r>
          </w:p>
        </w:tc>
      </w:tr>
      <w:tr w:rsidR="00580F15" w14:paraId="28019EC5" w14:textId="77777777" w:rsidTr="00580F15">
        <w:trPr>
          <w:cantSplit/>
        </w:trPr>
        <w:tc>
          <w:tcPr>
            <w:tcW w:w="720" w:type="dxa"/>
          </w:tcPr>
          <w:p w14:paraId="24B9A046" w14:textId="530CF826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10 </w:t>
            </w:r>
          </w:p>
        </w:tc>
        <w:tc>
          <w:tcPr>
            <w:tcW w:w="9360" w:type="dxa"/>
          </w:tcPr>
          <w:p w14:paraId="0046679D" w14:textId="67137AE5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Application Data Import</w:t>
            </w:r>
          </w:p>
        </w:tc>
      </w:tr>
      <w:tr w:rsidR="00580F15" w14:paraId="63C104A2" w14:textId="77777777" w:rsidTr="00580F15">
        <w:trPr>
          <w:cantSplit/>
        </w:trPr>
        <w:tc>
          <w:tcPr>
            <w:tcW w:w="720" w:type="dxa"/>
          </w:tcPr>
          <w:p w14:paraId="4FD08414" w14:textId="5892D941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9360" w:type="dxa"/>
          </w:tcPr>
          <w:p w14:paraId="0D67D773" w14:textId="715E918F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Application Testing from Vertical Delivery Team (SDM)</w:t>
            </w:r>
          </w:p>
        </w:tc>
      </w:tr>
      <w:tr w:rsidR="00580F15" w14:paraId="1A5F68FB" w14:textId="77777777" w:rsidTr="00580F15">
        <w:trPr>
          <w:cantSplit/>
        </w:trPr>
        <w:tc>
          <w:tcPr>
            <w:tcW w:w="720" w:type="dxa"/>
          </w:tcPr>
          <w:p w14:paraId="212CB7D0" w14:textId="1006AD58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9360" w:type="dxa"/>
          </w:tcPr>
          <w:p w14:paraId="4B947BD5" w14:textId="54030A24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PROD Infra Signoff</w:t>
            </w:r>
          </w:p>
        </w:tc>
      </w:tr>
      <w:tr w:rsidR="00580F15" w14:paraId="78286DB8" w14:textId="77777777" w:rsidTr="00580F15">
        <w:trPr>
          <w:cantSplit/>
        </w:trPr>
        <w:tc>
          <w:tcPr>
            <w:tcW w:w="720" w:type="dxa"/>
          </w:tcPr>
          <w:p w14:paraId="663ED423" w14:textId="3FE2359D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9360" w:type="dxa"/>
          </w:tcPr>
          <w:p w14:paraId="135D2A32" w14:textId="13A8F633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Application Team Signoff</w:t>
            </w:r>
          </w:p>
        </w:tc>
      </w:tr>
      <w:tr w:rsidR="00580F15" w14:paraId="38F6DE2B" w14:textId="77777777" w:rsidTr="00580F15">
        <w:trPr>
          <w:cantSplit/>
        </w:trPr>
        <w:tc>
          <w:tcPr>
            <w:tcW w:w="720" w:type="dxa"/>
          </w:tcPr>
          <w:p w14:paraId="44F1BDA8" w14:textId="4E153ECB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9360" w:type="dxa"/>
          </w:tcPr>
          <w:p w14:paraId="0905A77B" w14:textId="53F9C450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Post Migration Warrantee Support (2 weeks)</w:t>
            </w:r>
          </w:p>
        </w:tc>
      </w:tr>
      <w:tr w:rsidR="00580F15" w14:paraId="66103398" w14:textId="77777777" w:rsidTr="00580F15">
        <w:trPr>
          <w:cantSplit/>
        </w:trPr>
        <w:tc>
          <w:tcPr>
            <w:tcW w:w="720" w:type="dxa"/>
          </w:tcPr>
          <w:p w14:paraId="34BD636E" w14:textId="6E3CEBD4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9360" w:type="dxa"/>
          </w:tcPr>
          <w:p w14:paraId="609C4501" w14:textId="2FED1D56" w:rsidR="00580F15" w:rsidRDefault="00580F15" w:rsidP="00580F15">
            <w:pPr>
              <w:rPr>
                <w:lang w:eastAsia="en-US"/>
              </w:rPr>
            </w:pPr>
            <w:r>
              <w:rPr>
                <w:lang w:eastAsia="en-US"/>
              </w:rPr>
              <w:t>Warrantee Completion Signoff</w:t>
            </w:r>
          </w:p>
        </w:tc>
      </w:tr>
    </w:tbl>
    <w:p w14:paraId="30D1DE4F" w14:textId="1E956AEC" w:rsidR="00C769B4" w:rsidRDefault="00C769B4" w:rsidP="00BD7B82">
      <w:pPr>
        <w:rPr>
          <w:lang w:eastAsia="en-US"/>
        </w:rPr>
      </w:pPr>
    </w:p>
    <w:p w14:paraId="0F8FE10E" w14:textId="7D9781D4" w:rsidR="006C4BD4" w:rsidRDefault="006C4BD4" w:rsidP="00571BB3">
      <w:pPr>
        <w:pStyle w:val="Heading1"/>
        <w:ind w:left="-1080"/>
      </w:pPr>
      <w:bookmarkStart w:id="1" w:name="_Appendix:_CloudScape_Data"/>
      <w:bookmarkEnd w:id="1"/>
      <w:r>
        <w:t>Appendix: Cloud</w:t>
      </w:r>
      <w:r w:rsidR="007C7A99">
        <w:t>s</w:t>
      </w:r>
      <w:r>
        <w:t xml:space="preserve">cape Data Inputs </w:t>
      </w:r>
    </w:p>
    <w:tbl>
      <w:tblPr>
        <w:tblW w:w="7200" w:type="dxa"/>
        <w:tblInd w:w="118" w:type="dxa"/>
        <w:tblLook w:val="04A0" w:firstRow="1" w:lastRow="0" w:firstColumn="1" w:lastColumn="0" w:noHBand="0" w:noVBand="1"/>
      </w:tblPr>
      <w:tblGrid>
        <w:gridCol w:w="2180"/>
        <w:gridCol w:w="1382"/>
        <w:gridCol w:w="1203"/>
        <w:gridCol w:w="2560"/>
      </w:tblGrid>
      <w:tr w:rsidR="00637B17" w:rsidRPr="00637B17" w14:paraId="503D9BB3" w14:textId="77777777" w:rsidTr="00637B17">
        <w:trPr>
          <w:trHeight w:val="315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F5BEE" w14:textId="77777777" w:rsidR="00637B17" w:rsidRPr="00637B17" w:rsidRDefault="00637B17" w:rsidP="00637B17">
            <w:pPr>
              <w:widowControl/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/>
              </w:rPr>
            </w:pPr>
            <w:r w:rsidRPr="00637B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/>
              </w:rPr>
              <w:t>USMEM-SMAPPVW35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69BFD" w14:textId="77777777" w:rsidR="00637B17" w:rsidRPr="00637B17" w:rsidRDefault="00637B17" w:rsidP="00637B17">
            <w:pPr>
              <w:widowControl/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/>
              </w:rPr>
            </w:pPr>
            <w:r w:rsidRPr="00637B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/>
              </w:rPr>
              <w:t>10.131.151.79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33A4" w14:textId="77777777" w:rsidR="00637B17" w:rsidRPr="00637B17" w:rsidRDefault="00637B17" w:rsidP="00637B17">
            <w:pPr>
              <w:widowControl/>
              <w:spacing w:after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/>
              </w:rPr>
            </w:pPr>
            <w:r w:rsidRPr="00637B1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/>
              </w:rPr>
              <w:t>Production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908A5" w14:textId="77777777" w:rsidR="00637B17" w:rsidRPr="00637B17" w:rsidRDefault="00637B17" w:rsidP="00637B17">
            <w:pPr>
              <w:widowControl/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/>
              </w:rPr>
            </w:pPr>
            <w:r w:rsidRPr="00637B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/>
              </w:rPr>
              <w:t>Windows 2012 R2 Standard</w:t>
            </w:r>
          </w:p>
        </w:tc>
      </w:tr>
    </w:tbl>
    <w:p w14:paraId="70AF3CD8" w14:textId="398675D9" w:rsidR="00346187" w:rsidRPr="00346187" w:rsidRDefault="00346187" w:rsidP="00346187">
      <w:pPr>
        <w:rPr>
          <w:lang w:eastAsia="en-US"/>
        </w:rPr>
      </w:pPr>
      <w:r>
        <w:rPr>
          <w:lang w:eastAsia="en-US"/>
        </w:rPr>
        <w:object w:dxaOrig="1534" w:dyaOrig="997" w14:anchorId="31464364">
          <v:shape id="_x0000_i1056" type="#_x0000_t75" style="width:76.5pt;height:49.5pt" o:ole="">
            <v:imagedata r:id="rId12" o:title=""/>
          </v:shape>
          <o:OLEObject Type="Embed" ProgID="Excel.Sheet.12" ShapeID="_x0000_i1056" DrawAspect="Icon" ObjectID="_1675238875" r:id="rId13"/>
        </w:object>
      </w:r>
    </w:p>
    <w:p w14:paraId="30D1DEBD" w14:textId="14316725" w:rsidR="00CE0A00" w:rsidRDefault="00CE0A00" w:rsidP="00571BB3">
      <w:pPr>
        <w:pStyle w:val="Heading1"/>
        <w:ind w:left="-1080"/>
      </w:pPr>
      <w:bookmarkStart w:id="2" w:name="_Appendix:_Questionnaires_Responses"/>
      <w:bookmarkEnd w:id="2"/>
      <w:r>
        <w:t xml:space="preserve">Appendix: </w:t>
      </w:r>
      <w:r w:rsidR="00C14111">
        <w:t>Questionnaires Responses</w:t>
      </w:r>
    </w:p>
    <w:bookmarkStart w:id="3" w:name="_MON_1658824768"/>
    <w:bookmarkEnd w:id="3"/>
    <w:p w14:paraId="67625C9D" w14:textId="4B380559" w:rsidR="0024739B" w:rsidRPr="0024739B" w:rsidRDefault="001A597B" w:rsidP="0024739B">
      <w:pPr>
        <w:rPr>
          <w:lang w:eastAsia="en-US"/>
        </w:rPr>
      </w:pPr>
      <w:r>
        <w:rPr>
          <w:lang w:eastAsia="en-US"/>
        </w:rPr>
        <w:object w:dxaOrig="1534" w:dyaOrig="997" w14:anchorId="27F9A3A3">
          <v:shape id="_x0000_i1057" type="#_x0000_t75" style="width:76.5pt;height:49.5pt" o:ole="">
            <v:imagedata r:id="rId14" o:title=""/>
          </v:shape>
          <o:OLEObject Type="Embed" ProgID="Excel.Sheet.12" ShapeID="_x0000_i1057" DrawAspect="Icon" ObjectID="_1675238876" r:id="rId15"/>
        </w:object>
      </w:r>
    </w:p>
    <w:sectPr w:rsidR="0024739B" w:rsidRPr="0024739B" w:rsidSect="001B4E4D">
      <w:headerReference w:type="default" r:id="rId16"/>
      <w:footerReference w:type="default" r:id="rId17"/>
      <w:pgSz w:w="11906" w:h="16838"/>
      <w:pgMar w:top="396" w:right="1800" w:bottom="1440" w:left="1800" w:header="11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EF0E6" w14:textId="77777777" w:rsidR="00003741" w:rsidRDefault="00003741">
      <w:r>
        <w:separator/>
      </w:r>
    </w:p>
  </w:endnote>
  <w:endnote w:type="continuationSeparator" w:id="0">
    <w:p w14:paraId="1FB2E1FA" w14:textId="77777777" w:rsidR="00003741" w:rsidRDefault="0000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mith&amp;NephewLF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18561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D6211CD" w14:textId="1AB3378A" w:rsidR="00A93A2A" w:rsidRDefault="00A93A2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484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484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592F30" w14:textId="77777777" w:rsidR="00A93A2A" w:rsidRDefault="00A93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1E533" w14:textId="77777777" w:rsidR="00003741" w:rsidRDefault="00003741">
      <w:r>
        <w:separator/>
      </w:r>
    </w:p>
  </w:footnote>
  <w:footnote w:type="continuationSeparator" w:id="0">
    <w:p w14:paraId="70C45584" w14:textId="77777777" w:rsidR="00003741" w:rsidRDefault="0000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1DECC" w14:textId="5DE03BB0" w:rsidR="00A93A2A" w:rsidRDefault="00A93A2A" w:rsidP="00426EBE"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30D1DEE3" wp14:editId="7ECBAE50">
          <wp:simplePos x="0" y="0"/>
          <wp:positionH relativeFrom="column">
            <wp:posOffset>4159250</wp:posOffset>
          </wp:positionH>
          <wp:positionV relativeFrom="paragraph">
            <wp:posOffset>-602809</wp:posOffset>
          </wp:positionV>
          <wp:extent cx="2000250" cy="371475"/>
          <wp:effectExtent l="0" t="0" r="0" b="9525"/>
          <wp:wrapNone/>
          <wp:docPr id="14" name="Picture 14" descr="Smith &amp; Neph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mith &amp; Neph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4E4D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77F0F8BE" wp14:editId="74318F49">
              <wp:simplePos x="0" y="0"/>
              <wp:positionH relativeFrom="column">
                <wp:posOffset>-806450</wp:posOffset>
              </wp:positionH>
              <wp:positionV relativeFrom="paragraph">
                <wp:posOffset>-426085</wp:posOffset>
              </wp:positionV>
              <wp:extent cx="1257628" cy="213783"/>
              <wp:effectExtent l="0" t="0" r="0" b="0"/>
              <wp:wrapNone/>
              <wp:docPr id="1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723C9AC8-ACF3-FF41-87E8-03C628140E9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257628" cy="213783"/>
                        <a:chOff x="0" y="0"/>
                        <a:chExt cx="1488" cy="255"/>
                      </a:xfrm>
                    </wpg:grpSpPr>
                    <wps:wsp>
                      <wps:cNvPr id="2" name="AutoShape 4">
                        <a:extLst>
                          <a:ext uri="{FF2B5EF4-FFF2-40B4-BE49-F238E27FC236}">
                            <a16:creationId xmlns:a16="http://schemas.microsoft.com/office/drawing/2014/main" id="{F30AC4C9-D5A0-D343-8BA3-8FB099EFB2C3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488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" name="Freeform 3">
                        <a:extLst>
                          <a:ext uri="{FF2B5EF4-FFF2-40B4-BE49-F238E27FC236}">
                            <a16:creationId xmlns:a16="http://schemas.microsoft.com/office/drawing/2014/main" id="{E4477163-0CDA-C744-9311-A52C28A157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" y="26"/>
                          <a:ext cx="555" cy="194"/>
                        </a:xfrm>
                        <a:custGeom>
                          <a:avLst/>
                          <a:gdLst>
                            <a:gd name="T0" fmla="*/ 0 w 555"/>
                            <a:gd name="T1" fmla="*/ 194 h 194"/>
                            <a:gd name="T2" fmla="*/ 156 w 555"/>
                            <a:gd name="T3" fmla="*/ 194 h 194"/>
                            <a:gd name="T4" fmla="*/ 189 w 555"/>
                            <a:gd name="T5" fmla="*/ 116 h 194"/>
                            <a:gd name="T6" fmla="*/ 343 w 555"/>
                            <a:gd name="T7" fmla="*/ 116 h 194"/>
                            <a:gd name="T8" fmla="*/ 310 w 555"/>
                            <a:gd name="T9" fmla="*/ 194 h 194"/>
                            <a:gd name="T10" fmla="*/ 468 w 555"/>
                            <a:gd name="T11" fmla="*/ 194 h 194"/>
                            <a:gd name="T12" fmla="*/ 555 w 555"/>
                            <a:gd name="T13" fmla="*/ 0 h 194"/>
                            <a:gd name="T14" fmla="*/ 395 w 555"/>
                            <a:gd name="T15" fmla="*/ 0 h 194"/>
                            <a:gd name="T16" fmla="*/ 366 w 555"/>
                            <a:gd name="T17" fmla="*/ 66 h 194"/>
                            <a:gd name="T18" fmla="*/ 213 w 555"/>
                            <a:gd name="T19" fmla="*/ 66 h 194"/>
                            <a:gd name="T20" fmla="*/ 241 w 555"/>
                            <a:gd name="T21" fmla="*/ 0 h 194"/>
                            <a:gd name="T22" fmla="*/ 85 w 555"/>
                            <a:gd name="T23" fmla="*/ 0 h 194"/>
                            <a:gd name="T24" fmla="*/ 0 w 555"/>
                            <a:gd name="T25" fmla="*/ 194 h 194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0" t="0" r="r" b="b"/>
                          <a:pathLst>
                            <a:path w="555" h="194">
                              <a:moveTo>
                                <a:pt x="0" y="194"/>
                              </a:moveTo>
                              <a:lnTo>
                                <a:pt x="156" y="194"/>
                              </a:lnTo>
                              <a:lnTo>
                                <a:pt x="189" y="116"/>
                              </a:lnTo>
                              <a:lnTo>
                                <a:pt x="343" y="116"/>
                              </a:lnTo>
                              <a:lnTo>
                                <a:pt x="310" y="194"/>
                              </a:lnTo>
                              <a:lnTo>
                                <a:pt x="468" y="194"/>
                              </a:lnTo>
                              <a:lnTo>
                                <a:pt x="555" y="0"/>
                              </a:lnTo>
                              <a:lnTo>
                                <a:pt x="395" y="0"/>
                              </a:lnTo>
                              <a:lnTo>
                                <a:pt x="366" y="66"/>
                              </a:lnTo>
                              <a:lnTo>
                                <a:pt x="213" y="66"/>
                              </a:lnTo>
                              <a:lnTo>
                                <a:pt x="241" y="0"/>
                              </a:lnTo>
                              <a:lnTo>
                                <a:pt x="85" y="0"/>
                              </a:lnTo>
                              <a:lnTo>
                                <a:pt x="0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2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10" name="Freeform 4">
                        <a:extLst>
                          <a:ext uri="{FF2B5EF4-FFF2-40B4-BE49-F238E27FC236}">
                            <a16:creationId xmlns:a16="http://schemas.microsoft.com/office/drawing/2014/main" id="{026ECD50-ED38-4847-8032-FDAACFEC3F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5" y="10"/>
                          <a:ext cx="524" cy="222"/>
                        </a:xfrm>
                        <a:custGeom>
                          <a:avLst/>
                          <a:gdLst>
                            <a:gd name="T0" fmla="*/ 27472 w 222"/>
                            <a:gd name="T1" fmla="*/ 6096 h 94"/>
                            <a:gd name="T2" fmla="*/ 38398 w 222"/>
                            <a:gd name="T3" fmla="*/ 6096 h 94"/>
                            <a:gd name="T4" fmla="*/ 31506 w 222"/>
                            <a:gd name="T5" fmla="*/ 1393 h 94"/>
                            <a:gd name="T6" fmla="*/ 5865 w 222"/>
                            <a:gd name="T7" fmla="*/ 4322 h 94"/>
                            <a:gd name="T8" fmla="*/ 5337 w 222"/>
                            <a:gd name="T9" fmla="*/ 14251 h 94"/>
                            <a:gd name="T10" fmla="*/ 26448 w 222"/>
                            <a:gd name="T11" fmla="*/ 15053 h 94"/>
                            <a:gd name="T12" fmla="*/ 36125 w 222"/>
                            <a:gd name="T13" fmla="*/ 10736 h 94"/>
                            <a:gd name="T14" fmla="*/ 25048 w 222"/>
                            <a:gd name="T15" fmla="*/ 10736 h 94"/>
                            <a:gd name="T16" fmla="*/ 19556 w 222"/>
                            <a:gd name="T17" fmla="*/ 12477 h 94"/>
                            <a:gd name="T18" fmla="*/ 13622 w 222"/>
                            <a:gd name="T19" fmla="*/ 8311 h 94"/>
                            <a:gd name="T20" fmla="*/ 21763 w 222"/>
                            <a:gd name="T21" fmla="*/ 4322 h 94"/>
                            <a:gd name="T22" fmla="*/ 27472 w 222"/>
                            <a:gd name="T23" fmla="*/ 6096 h 94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222" h="94">
                              <a:moveTo>
                                <a:pt x="159" y="35"/>
                              </a:moveTo>
                              <a:cubicBezTo>
                                <a:pt x="222" y="35"/>
                                <a:pt x="222" y="35"/>
                                <a:pt x="222" y="35"/>
                              </a:cubicBezTo>
                              <a:cubicBezTo>
                                <a:pt x="221" y="21"/>
                                <a:pt x="208" y="12"/>
                                <a:pt x="182" y="8"/>
                              </a:cubicBezTo>
                              <a:cubicBezTo>
                                <a:pt x="130" y="0"/>
                                <a:pt x="74" y="3"/>
                                <a:pt x="34" y="25"/>
                              </a:cubicBezTo>
                              <a:cubicBezTo>
                                <a:pt x="2" y="43"/>
                                <a:pt x="0" y="69"/>
                                <a:pt x="31" y="82"/>
                              </a:cubicBezTo>
                              <a:cubicBezTo>
                                <a:pt x="58" y="93"/>
                                <a:pt x="113" y="94"/>
                                <a:pt x="153" y="87"/>
                              </a:cubicBezTo>
                              <a:cubicBezTo>
                                <a:pt x="179" y="83"/>
                                <a:pt x="198" y="74"/>
                                <a:pt x="209" y="62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7" y="68"/>
                                <a:pt x="126" y="71"/>
                                <a:pt x="113" y="72"/>
                              </a:cubicBezTo>
                              <a:cubicBezTo>
                                <a:pt x="77" y="72"/>
                                <a:pt x="72" y="61"/>
                                <a:pt x="79" y="48"/>
                              </a:cubicBezTo>
                              <a:cubicBezTo>
                                <a:pt x="86" y="34"/>
                                <a:pt x="102" y="25"/>
                                <a:pt x="126" y="25"/>
                              </a:cubicBezTo>
                              <a:cubicBezTo>
                                <a:pt x="145" y="24"/>
                                <a:pt x="154" y="28"/>
                                <a:pt x="159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52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12" name="Freeform 5">
                        <a:extLst>
                          <a:ext uri="{FF2B5EF4-FFF2-40B4-BE49-F238E27FC236}">
                            <a16:creationId xmlns:a16="http://schemas.microsoft.com/office/drawing/2014/main" id="{1F7276C1-FFC6-D647-B10F-2CAFE7D98F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068" y="26"/>
                          <a:ext cx="403" cy="194"/>
                        </a:xfrm>
                        <a:custGeom>
                          <a:avLst/>
                          <a:gdLst>
                            <a:gd name="T0" fmla="*/ 248 w 403"/>
                            <a:gd name="T1" fmla="*/ 0 h 194"/>
                            <a:gd name="T2" fmla="*/ 181 w 403"/>
                            <a:gd name="T3" fmla="*/ 146 h 194"/>
                            <a:gd name="T4" fmla="*/ 403 w 403"/>
                            <a:gd name="T5" fmla="*/ 146 h 194"/>
                            <a:gd name="T6" fmla="*/ 385 w 403"/>
                            <a:gd name="T7" fmla="*/ 194 h 194"/>
                            <a:gd name="T8" fmla="*/ 0 w 403"/>
                            <a:gd name="T9" fmla="*/ 194 h 194"/>
                            <a:gd name="T10" fmla="*/ 87 w 403"/>
                            <a:gd name="T11" fmla="*/ 0 h 194"/>
                            <a:gd name="T12" fmla="*/ 248 w 403"/>
                            <a:gd name="T13" fmla="*/ 0 h 194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403" h="194">
                              <a:moveTo>
                                <a:pt x="248" y="0"/>
                              </a:moveTo>
                              <a:lnTo>
                                <a:pt x="181" y="146"/>
                              </a:lnTo>
                              <a:lnTo>
                                <a:pt x="403" y="146"/>
                              </a:lnTo>
                              <a:lnTo>
                                <a:pt x="385" y="194"/>
                              </a:lnTo>
                              <a:lnTo>
                                <a:pt x="0" y="194"/>
                              </a:lnTo>
                              <a:lnTo>
                                <a:pt x="87" y="0"/>
                              </a:lnTo>
                              <a:lnTo>
                                <a:pt x="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2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9395CB" id="Group 5" o:spid="_x0000_s1026" style="position:absolute;margin-left:-63.5pt;margin-top:-33.55pt;width:99.05pt;height:16.85pt;z-index:251659776" coordsize="1488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">
              <v:rect id="AutoShape 4" o:spid="_x0000_s1027" style="position:absolute;width:148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<o:lock v:ext="edit" aspectratio="t" text="t"/>
              </v:rect>
              <v:shape id="Freeform 3" o:spid="_x0000_s1028" style="position:absolute;left:28;top:26;width:555;height:194;visibility:visible;mso-wrap-style:square;v-text-anchor:top" coordsize="555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" path="m,194r156,l189,116r154,l310,194r158,l555,,395,,366,66r-153,l241,,85,,,194xe" fillcolor="#00529b" stroked="f">
                <v:path arrowok="t" o:connecttype="custom" o:connectlocs="0,194;156,194;189,116;343,116;310,194;468,194;555,0;395,0;366,66;213,66;241,0;85,0;0,194" o:connectangles="0,0,0,0,0,0,0,0,0,0,0,0,0"/>
              </v:shape>
              <v:shape id="Freeform 4" o:spid="_x0000_s1029" style="position:absolute;left:555;top:10;width:524;height:222;visibility:visible;mso-wrap-style:square;v-text-anchor:top" coordsize="222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" path="m159,35v63,,63,,63,c221,21,208,12,182,8,130,,74,3,34,25,2,43,,69,31,82v27,11,82,12,122,5c179,83,198,74,209,62v-64,,-64,,-64,c137,68,126,71,113,72,77,72,72,61,79,48,86,34,102,25,126,25v19,-1,28,3,33,10xe" fillcolor="#00529b" stroked="f">
                <v:path arrowok="t" o:connecttype="custom" o:connectlocs="64844,14397;90633,14397;74366,3290;13844,10207;12597,33657;62427,35551;85268,25355;59122,25355;46159,29467;32153,19628;51369,10207;64844,14397" o:connectangles="0,0,0,0,0,0,0,0,0,0,0,0"/>
              </v:shape>
              <v:shape id="Freeform 5" o:spid="_x0000_s1030" style="position:absolute;left:1068;top:26;width:403;height:194;visibility:visible;mso-wrap-style:square;v-text-anchor:top" coordsize="40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" path="m248,l181,146r222,l385,194,,194,87,,248,xe" fillcolor="#00529b" stroked="f">
                <v:path arrowok="t" o:connecttype="custom" o:connectlocs="248,0;181,146;403,146;385,194;0,194;87,0;248,0" o:connectangles="0,0,0,0,0,0,0"/>
              </v:shape>
            </v:group>
          </w:pict>
        </mc:Fallback>
      </mc:AlternateContent>
    </w:r>
  </w:p>
  <w:p w14:paraId="30D1DEE2" w14:textId="77777777" w:rsidR="00A93A2A" w:rsidRPr="00BC7586" w:rsidRDefault="00A93A2A" w:rsidP="00BC7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6" type="#_x0000_t75" style="width:3in;height:3in" o:bullet="t"/>
    </w:pict>
  </w:numPicBullet>
  <w:numPicBullet w:numPicBulletId="1">
    <w:pict>
      <v:shape id="_x0000_i1337" type="#_x0000_t75" style="width:12pt;height:12pt" o:bullet="t">
        <v:imagedata r:id="rId1" o:title="link_out_bot"/>
      </v:shape>
    </w:pict>
  </w:numPicBullet>
  <w:numPicBullet w:numPicBulletId="2">
    <w:pict>
      <v:shape id="_x0000_i1338" type="#_x0000_t75" style="width:3in;height:3in" o:bullet="t"/>
    </w:pict>
  </w:numPicBullet>
  <w:numPicBullet w:numPicBulletId="3">
    <w:pict>
      <v:shape id="_x0000_i1339" type="#_x0000_t75" style="width:3in;height:3in" o:bullet="t"/>
    </w:pict>
  </w:numPicBullet>
  <w:numPicBullet w:numPicBulletId="4">
    <w:pict>
      <v:shape id="_x0000_i1340" type="#_x0000_t75" style="width:3in;height:3in" o:bullet="t"/>
    </w:pict>
  </w:numPicBullet>
  <w:numPicBullet w:numPicBulletId="5">
    <w:pict>
      <v:shape id="_x0000_i1341" type="#_x0000_t75" style="width:3in;height:3in" o:bullet="t"/>
    </w:pict>
  </w:numPicBullet>
  <w:numPicBullet w:numPicBulletId="6">
    <w:pict>
      <v:shape id="_x0000_i1342" type="#_x0000_t75" style="width:3in;height:3in" o:bullet="t"/>
    </w:pict>
  </w:numPicBullet>
  <w:numPicBullet w:numPicBulletId="7">
    <w:pict>
      <v:shape id="_x0000_i1343" type="#_x0000_t75" style="width:3in;height:3in" o:bullet="t"/>
    </w:pict>
  </w:numPicBullet>
  <w:numPicBullet w:numPicBulletId="8">
    <w:pict>
      <v:shape id="_x0000_i1344" type="#_x0000_t75" style="width:3in;height:3in" o:bullet="t"/>
    </w:pict>
  </w:numPicBullet>
  <w:numPicBullet w:numPicBulletId="9">
    <w:pict>
      <v:shape id="_x0000_i1345" type="#_x0000_t75" style="width:3in;height:3in" o:bullet="t"/>
    </w:pict>
  </w:numPicBullet>
  <w:numPicBullet w:numPicBulletId="10">
    <w:pict>
      <v:shape id="_x0000_i1346" type="#_x0000_t75" style="width:3in;height:3in" o:bullet="t"/>
    </w:pict>
  </w:numPicBullet>
  <w:numPicBullet w:numPicBulletId="11">
    <w:pict>
      <v:shape id="_x0000_i1347" type="#_x0000_t75" style="width:3in;height:3in" o:bullet="t"/>
    </w:pict>
  </w:numPicBullet>
  <w:numPicBullet w:numPicBulletId="12">
    <w:pict>
      <v:shape id="_x0000_i1348" type="#_x0000_t75" style="width:3in;height:3in" o:bullet="t"/>
    </w:pict>
  </w:numPicBullet>
  <w:numPicBullet w:numPicBulletId="13">
    <w:pict>
      <v:shape id="_x0000_i1349" type="#_x0000_t75" style="width:3in;height:3in" o:bullet="t"/>
    </w:pict>
  </w:numPicBullet>
  <w:numPicBullet w:numPicBulletId="14">
    <w:pict>
      <v:shape id="_x0000_i1350" type="#_x0000_t75" style="width:3in;height:3in" o:bullet="t"/>
    </w:pict>
  </w:numPicBullet>
  <w:numPicBullet w:numPicBulletId="15">
    <w:pict>
      <v:shape id="_x0000_i1351" type="#_x0000_t75" style="width:3in;height:3in" o:bullet="t"/>
    </w:pict>
  </w:numPicBullet>
  <w:numPicBullet w:numPicBulletId="16">
    <w:pict>
      <v:shape id="_x0000_i1352" type="#_x0000_t75" style="width:3in;height:3in" o:bullet="t"/>
    </w:pict>
  </w:numPicBullet>
  <w:numPicBullet w:numPicBulletId="17">
    <w:pict>
      <v:shape id="_x0000_i1353" type="#_x0000_t75" style="width:3in;height:3in" o:bullet="t"/>
    </w:pict>
  </w:numPicBullet>
  <w:numPicBullet w:numPicBulletId="18">
    <w:pict>
      <v:shape id="_x0000_i1354" type="#_x0000_t75" style="width:3in;height:3in" o:bullet="t"/>
    </w:pict>
  </w:numPicBullet>
  <w:numPicBullet w:numPicBulletId="19">
    <w:pict>
      <v:shape id="_x0000_i1355" type="#_x0000_t75" style="width:3in;height:3in" o:bullet="t"/>
    </w:pict>
  </w:numPicBullet>
  <w:numPicBullet w:numPicBulletId="20">
    <w:pict>
      <v:shape id="_x0000_i1356" type="#_x0000_t75" style="width:3in;height:3in" o:bullet="t"/>
    </w:pict>
  </w:numPicBullet>
  <w:numPicBullet w:numPicBulletId="21">
    <w:pict>
      <v:shape id="_x0000_i1357" type="#_x0000_t75" style="width:3in;height:3in" o:bullet="t"/>
    </w:pict>
  </w:numPicBullet>
  <w:numPicBullet w:numPicBulletId="22">
    <w:pict>
      <v:shape id="_x0000_i1358" type="#_x0000_t75" style="width:3in;height:3in" o:bullet="t"/>
    </w:pict>
  </w:numPicBullet>
  <w:numPicBullet w:numPicBulletId="23">
    <w:pict>
      <v:shape id="_x0000_i1359" type="#_x0000_t75" style="width:3in;height:3in" o:bullet="t"/>
    </w:pict>
  </w:numPicBullet>
  <w:numPicBullet w:numPicBulletId="24">
    <w:pict>
      <v:shape id="_x0000_i1360" type="#_x0000_t75" style="width:3in;height:3in" o:bullet="t"/>
    </w:pict>
  </w:numPicBullet>
  <w:numPicBullet w:numPicBulletId="25">
    <w:pict>
      <v:shape id="_x0000_i1361" type="#_x0000_t75" style="width:3in;height:3in" o:bullet="t"/>
    </w:pict>
  </w:numPicBullet>
  <w:numPicBullet w:numPicBulletId="26">
    <w:pict>
      <v:shape id="_x0000_i1362" type="#_x0000_t75" style="width:3in;height:3in" o:bullet="t"/>
    </w:pict>
  </w:numPicBullet>
  <w:numPicBullet w:numPicBulletId="27">
    <w:pict>
      <v:shape id="_x0000_i1363" type="#_x0000_t75" style="width:3in;height:3in" o:bullet="t"/>
    </w:pict>
  </w:numPicBullet>
  <w:numPicBullet w:numPicBulletId="28">
    <w:pict>
      <v:shape id="_x0000_i1364" type="#_x0000_t75" style="width:3in;height:3in" o:bullet="t"/>
    </w:pict>
  </w:numPicBullet>
  <w:numPicBullet w:numPicBulletId="29">
    <w:pict>
      <v:shape id="_x0000_i1365" type="#_x0000_t75" style="width:3in;height:3in" o:bullet="t"/>
    </w:pict>
  </w:numPicBullet>
  <w:numPicBullet w:numPicBulletId="30">
    <w:pict>
      <v:shape id="_x0000_i1366" type="#_x0000_t75" style="width:3in;height:3in" o:bullet="t"/>
    </w:pict>
  </w:numPicBullet>
  <w:abstractNum w:abstractNumId="0" w15:restartNumberingAfterBreak="0">
    <w:nsid w:val="03602B81"/>
    <w:multiLevelType w:val="hybridMultilevel"/>
    <w:tmpl w:val="59DEED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753B1"/>
    <w:multiLevelType w:val="hybridMultilevel"/>
    <w:tmpl w:val="D60883D4"/>
    <w:lvl w:ilvl="0" w:tplc="B41E8F3E">
      <w:start w:val="1"/>
      <w:numFmt w:val="decimal"/>
      <w:lvlText w:val="%1."/>
      <w:lvlJc w:val="left"/>
      <w:pPr>
        <w:ind w:left="46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0CD74CC8"/>
    <w:multiLevelType w:val="multilevel"/>
    <w:tmpl w:val="7FAAF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AE2936"/>
    <w:multiLevelType w:val="hybridMultilevel"/>
    <w:tmpl w:val="53AC874A"/>
    <w:lvl w:ilvl="0" w:tplc="4346296C">
      <w:start w:val="1"/>
      <w:numFmt w:val="decimal"/>
      <w:lvlText w:val="%1."/>
      <w:lvlJc w:val="left"/>
      <w:pPr>
        <w:ind w:left="360" w:hanging="360"/>
      </w:pPr>
      <w:rPr>
        <w:rFonts w:ascii="Smith&amp;NephewLF" w:hAnsi="Smith&amp;NephewLF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D7277F"/>
    <w:multiLevelType w:val="hybridMultilevel"/>
    <w:tmpl w:val="3552D22E"/>
    <w:lvl w:ilvl="0" w:tplc="21202D9C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74E4F"/>
    <w:multiLevelType w:val="hybridMultilevel"/>
    <w:tmpl w:val="BA722C3E"/>
    <w:lvl w:ilvl="0" w:tplc="8FD0847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967D56"/>
    <w:multiLevelType w:val="hybridMultilevel"/>
    <w:tmpl w:val="D1F2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A6C49"/>
    <w:multiLevelType w:val="hybridMultilevel"/>
    <w:tmpl w:val="78B068E2"/>
    <w:lvl w:ilvl="0" w:tplc="9BEC2C30">
      <w:start w:val="1"/>
      <w:numFmt w:val="upperLetter"/>
      <w:pStyle w:val="Heading3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C02403"/>
    <w:multiLevelType w:val="hybridMultilevel"/>
    <w:tmpl w:val="295C1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B7BF1"/>
    <w:multiLevelType w:val="hybridMultilevel"/>
    <w:tmpl w:val="A33E2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F7E32"/>
    <w:multiLevelType w:val="hybridMultilevel"/>
    <w:tmpl w:val="0F906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A76E13"/>
    <w:multiLevelType w:val="hybridMultilevel"/>
    <w:tmpl w:val="27E4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21D7B"/>
    <w:multiLevelType w:val="hybridMultilevel"/>
    <w:tmpl w:val="598A9FF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413E8B"/>
    <w:multiLevelType w:val="hybridMultilevel"/>
    <w:tmpl w:val="59BCF1AC"/>
    <w:lvl w:ilvl="0" w:tplc="4346296C">
      <w:start w:val="1"/>
      <w:numFmt w:val="decimal"/>
      <w:lvlText w:val="%1."/>
      <w:lvlJc w:val="left"/>
      <w:pPr>
        <w:ind w:left="360" w:hanging="360"/>
      </w:pPr>
      <w:rPr>
        <w:rFonts w:ascii="Smith&amp;NephewLF" w:hAnsi="Smith&amp;NephewLF" w:hint="default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9B24A0"/>
    <w:multiLevelType w:val="hybridMultilevel"/>
    <w:tmpl w:val="AC8E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B513E"/>
    <w:multiLevelType w:val="hybridMultilevel"/>
    <w:tmpl w:val="1BA6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A6049"/>
    <w:multiLevelType w:val="hybridMultilevel"/>
    <w:tmpl w:val="4A40E27A"/>
    <w:lvl w:ilvl="0" w:tplc="16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mith&amp;NephewLF" w:hAnsi="Smith&amp;NephewLF" w:hint="default"/>
      </w:rPr>
    </w:lvl>
    <w:lvl w:ilvl="1" w:tplc="B01813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mith&amp;NephewLF" w:hAnsi="Smith&amp;NephewLF" w:hint="default"/>
      </w:rPr>
    </w:lvl>
    <w:lvl w:ilvl="2" w:tplc="FDC8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mith&amp;NephewLF" w:hAnsi="Smith&amp;NephewLF" w:hint="default"/>
      </w:rPr>
    </w:lvl>
    <w:lvl w:ilvl="3" w:tplc="4A562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mith&amp;NephewLF" w:hAnsi="Smith&amp;NephewLF" w:hint="default"/>
      </w:rPr>
    </w:lvl>
    <w:lvl w:ilvl="4" w:tplc="A8287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mith&amp;NephewLF" w:hAnsi="Smith&amp;NephewLF" w:hint="default"/>
      </w:rPr>
    </w:lvl>
    <w:lvl w:ilvl="5" w:tplc="FC40E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mith&amp;NephewLF" w:hAnsi="Smith&amp;NephewLF" w:hint="default"/>
      </w:rPr>
    </w:lvl>
    <w:lvl w:ilvl="6" w:tplc="AFC83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mith&amp;NephewLF" w:hAnsi="Smith&amp;NephewLF" w:hint="default"/>
      </w:rPr>
    </w:lvl>
    <w:lvl w:ilvl="7" w:tplc="9C68C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mith&amp;NephewLF" w:hAnsi="Smith&amp;NephewLF" w:hint="default"/>
      </w:rPr>
    </w:lvl>
    <w:lvl w:ilvl="8" w:tplc="32E87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mith&amp;NephewLF" w:hAnsi="Smith&amp;NephewLF" w:hint="default"/>
      </w:rPr>
    </w:lvl>
  </w:abstractNum>
  <w:abstractNum w:abstractNumId="17" w15:restartNumberingAfterBreak="0">
    <w:nsid w:val="56762751"/>
    <w:multiLevelType w:val="hybridMultilevel"/>
    <w:tmpl w:val="AADA2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8D6B2A"/>
    <w:multiLevelType w:val="hybridMultilevel"/>
    <w:tmpl w:val="11D0CCAC"/>
    <w:lvl w:ilvl="0" w:tplc="81A05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mith&amp;NephewLF" w:hAnsi="Smith&amp;NephewLF" w:hint="default"/>
      </w:rPr>
    </w:lvl>
    <w:lvl w:ilvl="1" w:tplc="AD2CD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mith&amp;NephewLF" w:hAnsi="Smith&amp;NephewLF" w:hint="default"/>
      </w:rPr>
    </w:lvl>
    <w:lvl w:ilvl="2" w:tplc="0C7EA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mith&amp;NephewLF" w:hAnsi="Smith&amp;NephewLF" w:hint="default"/>
      </w:rPr>
    </w:lvl>
    <w:lvl w:ilvl="3" w:tplc="35CA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mith&amp;NephewLF" w:hAnsi="Smith&amp;NephewLF" w:hint="default"/>
      </w:rPr>
    </w:lvl>
    <w:lvl w:ilvl="4" w:tplc="390CF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mith&amp;NephewLF" w:hAnsi="Smith&amp;NephewLF" w:hint="default"/>
      </w:rPr>
    </w:lvl>
    <w:lvl w:ilvl="5" w:tplc="3056B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mith&amp;NephewLF" w:hAnsi="Smith&amp;NephewLF" w:hint="default"/>
      </w:rPr>
    </w:lvl>
    <w:lvl w:ilvl="6" w:tplc="2A848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mith&amp;NephewLF" w:hAnsi="Smith&amp;NephewLF" w:hint="default"/>
      </w:rPr>
    </w:lvl>
    <w:lvl w:ilvl="7" w:tplc="B4F01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mith&amp;NephewLF" w:hAnsi="Smith&amp;NephewLF" w:hint="default"/>
      </w:rPr>
    </w:lvl>
    <w:lvl w:ilvl="8" w:tplc="4D0C2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mith&amp;NephewLF" w:hAnsi="Smith&amp;NephewLF" w:hint="default"/>
      </w:rPr>
    </w:lvl>
  </w:abstractNum>
  <w:abstractNum w:abstractNumId="19" w15:restartNumberingAfterBreak="0">
    <w:nsid w:val="76F42EFE"/>
    <w:multiLevelType w:val="hybridMultilevel"/>
    <w:tmpl w:val="295C1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820D7"/>
    <w:multiLevelType w:val="hybridMultilevel"/>
    <w:tmpl w:val="E6F03A96"/>
    <w:lvl w:ilvl="0" w:tplc="32C86B9E">
      <w:start w:val="1"/>
      <w:numFmt w:val="decimal"/>
      <w:lvlText w:val="%1."/>
      <w:lvlJc w:val="left"/>
      <w:pPr>
        <w:ind w:left="360" w:hanging="360"/>
      </w:pPr>
      <w:rPr>
        <w:rFonts w:ascii="Smith&amp;NephewLF" w:hAnsi="Smith&amp;NephewLF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52119"/>
    <w:multiLevelType w:val="hybridMultilevel"/>
    <w:tmpl w:val="D9A2C4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17"/>
  </w:num>
  <w:num w:numId="5">
    <w:abstractNumId w:val="11"/>
  </w:num>
  <w:num w:numId="6">
    <w:abstractNumId w:val="15"/>
  </w:num>
  <w:num w:numId="7">
    <w:abstractNumId w:val="7"/>
  </w:num>
  <w:num w:numId="8">
    <w:abstractNumId w:val="1"/>
  </w:num>
  <w:num w:numId="9">
    <w:abstractNumId w:val="21"/>
  </w:num>
  <w:num w:numId="10">
    <w:abstractNumId w:val="3"/>
  </w:num>
  <w:num w:numId="11">
    <w:abstractNumId w:val="13"/>
  </w:num>
  <w:num w:numId="12">
    <w:abstractNumId w:val="20"/>
  </w:num>
  <w:num w:numId="13">
    <w:abstractNumId w:val="12"/>
  </w:num>
  <w:num w:numId="14">
    <w:abstractNumId w:val="7"/>
    <w:lvlOverride w:ilvl="0">
      <w:startOverride w:val="2"/>
    </w:lvlOverride>
  </w:num>
  <w:num w:numId="15">
    <w:abstractNumId w:val="5"/>
  </w:num>
  <w:num w:numId="16">
    <w:abstractNumId w:val="0"/>
  </w:num>
  <w:num w:numId="17">
    <w:abstractNumId w:val="2"/>
  </w:num>
  <w:num w:numId="18">
    <w:abstractNumId w:val="16"/>
  </w:num>
  <w:num w:numId="19">
    <w:abstractNumId w:val="18"/>
  </w:num>
  <w:num w:numId="20">
    <w:abstractNumId w:val="4"/>
  </w:num>
  <w:num w:numId="21">
    <w:abstractNumId w:val="19"/>
  </w:num>
  <w:num w:numId="22">
    <w:abstractNumId w:val="8"/>
  </w:num>
  <w:num w:numId="23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2C"/>
    <w:rsid w:val="00002ED9"/>
    <w:rsid w:val="00003741"/>
    <w:rsid w:val="00012344"/>
    <w:rsid w:val="00027CC5"/>
    <w:rsid w:val="00031B63"/>
    <w:rsid w:val="00031DDE"/>
    <w:rsid w:val="0004441A"/>
    <w:rsid w:val="00050AEA"/>
    <w:rsid w:val="00052F4E"/>
    <w:rsid w:val="00055CAA"/>
    <w:rsid w:val="00056B0D"/>
    <w:rsid w:val="00060EB1"/>
    <w:rsid w:val="000627C4"/>
    <w:rsid w:val="000775E7"/>
    <w:rsid w:val="00082D18"/>
    <w:rsid w:val="00084519"/>
    <w:rsid w:val="00087B85"/>
    <w:rsid w:val="000917AF"/>
    <w:rsid w:val="000A1B5C"/>
    <w:rsid w:val="000A3C96"/>
    <w:rsid w:val="000C23C9"/>
    <w:rsid w:val="000C32AC"/>
    <w:rsid w:val="000E6BEC"/>
    <w:rsid w:val="000F4755"/>
    <w:rsid w:val="0010281B"/>
    <w:rsid w:val="00105C25"/>
    <w:rsid w:val="00105E6D"/>
    <w:rsid w:val="00111994"/>
    <w:rsid w:val="001119F3"/>
    <w:rsid w:val="0011444A"/>
    <w:rsid w:val="001175D6"/>
    <w:rsid w:val="00126728"/>
    <w:rsid w:val="00134B92"/>
    <w:rsid w:val="00142128"/>
    <w:rsid w:val="00143C64"/>
    <w:rsid w:val="00146C1A"/>
    <w:rsid w:val="001553A2"/>
    <w:rsid w:val="00165008"/>
    <w:rsid w:val="00170274"/>
    <w:rsid w:val="00171B3F"/>
    <w:rsid w:val="00176A07"/>
    <w:rsid w:val="001914A8"/>
    <w:rsid w:val="001916ED"/>
    <w:rsid w:val="00193B87"/>
    <w:rsid w:val="001A0608"/>
    <w:rsid w:val="001A3AC1"/>
    <w:rsid w:val="001A597B"/>
    <w:rsid w:val="001B0633"/>
    <w:rsid w:val="001B4E4D"/>
    <w:rsid w:val="001B54DE"/>
    <w:rsid w:val="001B6610"/>
    <w:rsid w:val="001C1032"/>
    <w:rsid w:val="001D5D9D"/>
    <w:rsid w:val="001D6EDA"/>
    <w:rsid w:val="001F0BBD"/>
    <w:rsid w:val="001F7673"/>
    <w:rsid w:val="00204F4A"/>
    <w:rsid w:val="00211D95"/>
    <w:rsid w:val="00214179"/>
    <w:rsid w:val="0021497B"/>
    <w:rsid w:val="00232A5A"/>
    <w:rsid w:val="00246140"/>
    <w:rsid w:val="0024739B"/>
    <w:rsid w:val="002630EC"/>
    <w:rsid w:val="002642D8"/>
    <w:rsid w:val="0027175D"/>
    <w:rsid w:val="00274219"/>
    <w:rsid w:val="00276F2A"/>
    <w:rsid w:val="00277D1F"/>
    <w:rsid w:val="0028072E"/>
    <w:rsid w:val="00283198"/>
    <w:rsid w:val="002843BB"/>
    <w:rsid w:val="00285B40"/>
    <w:rsid w:val="00287449"/>
    <w:rsid w:val="00291AF3"/>
    <w:rsid w:val="00294DBC"/>
    <w:rsid w:val="0029633B"/>
    <w:rsid w:val="002A0105"/>
    <w:rsid w:val="002A6424"/>
    <w:rsid w:val="002A6A96"/>
    <w:rsid w:val="002B1E0E"/>
    <w:rsid w:val="002B3D2C"/>
    <w:rsid w:val="002B50C4"/>
    <w:rsid w:val="002D3F6C"/>
    <w:rsid w:val="002D7F85"/>
    <w:rsid w:val="002E1552"/>
    <w:rsid w:val="002E2772"/>
    <w:rsid w:val="002E3647"/>
    <w:rsid w:val="002E55F4"/>
    <w:rsid w:val="002F4CD9"/>
    <w:rsid w:val="00304C67"/>
    <w:rsid w:val="003063A5"/>
    <w:rsid w:val="00306710"/>
    <w:rsid w:val="0031189A"/>
    <w:rsid w:val="00313725"/>
    <w:rsid w:val="003206BD"/>
    <w:rsid w:val="00321C6E"/>
    <w:rsid w:val="003306B0"/>
    <w:rsid w:val="0033231B"/>
    <w:rsid w:val="0034082C"/>
    <w:rsid w:val="00346187"/>
    <w:rsid w:val="003516A6"/>
    <w:rsid w:val="00380E71"/>
    <w:rsid w:val="0038233A"/>
    <w:rsid w:val="003859F4"/>
    <w:rsid w:val="003919EB"/>
    <w:rsid w:val="0039638D"/>
    <w:rsid w:val="003A0FA8"/>
    <w:rsid w:val="003A11EB"/>
    <w:rsid w:val="003A1C2B"/>
    <w:rsid w:val="003A2AE2"/>
    <w:rsid w:val="003A6505"/>
    <w:rsid w:val="003A6780"/>
    <w:rsid w:val="003D0507"/>
    <w:rsid w:val="003D14DC"/>
    <w:rsid w:val="003F6AD9"/>
    <w:rsid w:val="00402EB7"/>
    <w:rsid w:val="00404CFA"/>
    <w:rsid w:val="004074D1"/>
    <w:rsid w:val="0041680D"/>
    <w:rsid w:val="00416BAB"/>
    <w:rsid w:val="00420F44"/>
    <w:rsid w:val="0042177E"/>
    <w:rsid w:val="00426EBE"/>
    <w:rsid w:val="00427763"/>
    <w:rsid w:val="00447A82"/>
    <w:rsid w:val="0045484A"/>
    <w:rsid w:val="00455EE4"/>
    <w:rsid w:val="00466F4B"/>
    <w:rsid w:val="00471147"/>
    <w:rsid w:val="00471C8A"/>
    <w:rsid w:val="00473A6E"/>
    <w:rsid w:val="00482043"/>
    <w:rsid w:val="004864D0"/>
    <w:rsid w:val="004A1853"/>
    <w:rsid w:val="004A219A"/>
    <w:rsid w:val="004B0EED"/>
    <w:rsid w:val="004B68EE"/>
    <w:rsid w:val="004F5EB3"/>
    <w:rsid w:val="00500562"/>
    <w:rsid w:val="005012F0"/>
    <w:rsid w:val="00503D27"/>
    <w:rsid w:val="005046A6"/>
    <w:rsid w:val="005065EB"/>
    <w:rsid w:val="005205A7"/>
    <w:rsid w:val="00535B56"/>
    <w:rsid w:val="005513D3"/>
    <w:rsid w:val="00555C6D"/>
    <w:rsid w:val="00556145"/>
    <w:rsid w:val="0056380B"/>
    <w:rsid w:val="0056466E"/>
    <w:rsid w:val="0057090C"/>
    <w:rsid w:val="00571BB3"/>
    <w:rsid w:val="00575AEE"/>
    <w:rsid w:val="00575F84"/>
    <w:rsid w:val="00580F15"/>
    <w:rsid w:val="00584E37"/>
    <w:rsid w:val="00587F55"/>
    <w:rsid w:val="005A7192"/>
    <w:rsid w:val="005B1E7A"/>
    <w:rsid w:val="005B4A7A"/>
    <w:rsid w:val="005C7BA1"/>
    <w:rsid w:val="005D2D1C"/>
    <w:rsid w:val="005D402E"/>
    <w:rsid w:val="005E2586"/>
    <w:rsid w:val="005E472B"/>
    <w:rsid w:val="005E59AB"/>
    <w:rsid w:val="005E6D20"/>
    <w:rsid w:val="005E7082"/>
    <w:rsid w:val="005F635D"/>
    <w:rsid w:val="00606433"/>
    <w:rsid w:val="00615737"/>
    <w:rsid w:val="006247AD"/>
    <w:rsid w:val="00631665"/>
    <w:rsid w:val="00637B0C"/>
    <w:rsid w:val="00637B17"/>
    <w:rsid w:val="00641288"/>
    <w:rsid w:val="00645534"/>
    <w:rsid w:val="00654225"/>
    <w:rsid w:val="006577DB"/>
    <w:rsid w:val="006637DF"/>
    <w:rsid w:val="00670E09"/>
    <w:rsid w:val="00681F23"/>
    <w:rsid w:val="00682B1D"/>
    <w:rsid w:val="006A0455"/>
    <w:rsid w:val="006C11F3"/>
    <w:rsid w:val="006C2EF5"/>
    <w:rsid w:val="006C4BD4"/>
    <w:rsid w:val="006D7907"/>
    <w:rsid w:val="006E6C30"/>
    <w:rsid w:val="006F5A94"/>
    <w:rsid w:val="006F6195"/>
    <w:rsid w:val="006F7D91"/>
    <w:rsid w:val="00711F4A"/>
    <w:rsid w:val="00715F3A"/>
    <w:rsid w:val="00726FA8"/>
    <w:rsid w:val="00727DB2"/>
    <w:rsid w:val="007364A3"/>
    <w:rsid w:val="00736674"/>
    <w:rsid w:val="0074076F"/>
    <w:rsid w:val="00744E7A"/>
    <w:rsid w:val="00752B4B"/>
    <w:rsid w:val="00753161"/>
    <w:rsid w:val="00754076"/>
    <w:rsid w:val="00755C2F"/>
    <w:rsid w:val="00755CC8"/>
    <w:rsid w:val="00760F88"/>
    <w:rsid w:val="007611D6"/>
    <w:rsid w:val="007622E9"/>
    <w:rsid w:val="00762822"/>
    <w:rsid w:val="00770A15"/>
    <w:rsid w:val="00780EF3"/>
    <w:rsid w:val="00782C0E"/>
    <w:rsid w:val="007953ED"/>
    <w:rsid w:val="00797DF8"/>
    <w:rsid w:val="007A65BD"/>
    <w:rsid w:val="007A6BED"/>
    <w:rsid w:val="007C381A"/>
    <w:rsid w:val="007C7A99"/>
    <w:rsid w:val="007D4435"/>
    <w:rsid w:val="007D5102"/>
    <w:rsid w:val="007E1A31"/>
    <w:rsid w:val="007E1EBB"/>
    <w:rsid w:val="007F4A06"/>
    <w:rsid w:val="007F4D37"/>
    <w:rsid w:val="00801545"/>
    <w:rsid w:val="00806928"/>
    <w:rsid w:val="00807CA2"/>
    <w:rsid w:val="00825685"/>
    <w:rsid w:val="00826552"/>
    <w:rsid w:val="0082679B"/>
    <w:rsid w:val="008464F3"/>
    <w:rsid w:val="008474A2"/>
    <w:rsid w:val="008638B8"/>
    <w:rsid w:val="008706B9"/>
    <w:rsid w:val="00872507"/>
    <w:rsid w:val="00885696"/>
    <w:rsid w:val="00885FDC"/>
    <w:rsid w:val="00887C59"/>
    <w:rsid w:val="008964B1"/>
    <w:rsid w:val="008A01E1"/>
    <w:rsid w:val="008A57D4"/>
    <w:rsid w:val="008A6275"/>
    <w:rsid w:val="008C2F7D"/>
    <w:rsid w:val="008C5D9E"/>
    <w:rsid w:val="008D09FC"/>
    <w:rsid w:val="008D17FE"/>
    <w:rsid w:val="008D211F"/>
    <w:rsid w:val="008E4DC9"/>
    <w:rsid w:val="008F76AD"/>
    <w:rsid w:val="00912415"/>
    <w:rsid w:val="00912A73"/>
    <w:rsid w:val="00914945"/>
    <w:rsid w:val="009176B3"/>
    <w:rsid w:val="00926910"/>
    <w:rsid w:val="00931094"/>
    <w:rsid w:val="009416B1"/>
    <w:rsid w:val="00945D90"/>
    <w:rsid w:val="00947935"/>
    <w:rsid w:val="00951059"/>
    <w:rsid w:val="00951C07"/>
    <w:rsid w:val="009551A0"/>
    <w:rsid w:val="0095636F"/>
    <w:rsid w:val="009642F1"/>
    <w:rsid w:val="00966C00"/>
    <w:rsid w:val="0097567D"/>
    <w:rsid w:val="00981FD5"/>
    <w:rsid w:val="00984D8B"/>
    <w:rsid w:val="009854F5"/>
    <w:rsid w:val="009A78BC"/>
    <w:rsid w:val="009B33C7"/>
    <w:rsid w:val="009C58EB"/>
    <w:rsid w:val="009D249F"/>
    <w:rsid w:val="009D7F83"/>
    <w:rsid w:val="009E2D21"/>
    <w:rsid w:val="00A0797C"/>
    <w:rsid w:val="00A126D6"/>
    <w:rsid w:val="00A1655C"/>
    <w:rsid w:val="00A24241"/>
    <w:rsid w:val="00A30C47"/>
    <w:rsid w:val="00A353F4"/>
    <w:rsid w:val="00A354A8"/>
    <w:rsid w:val="00A370D3"/>
    <w:rsid w:val="00A53A55"/>
    <w:rsid w:val="00A6518A"/>
    <w:rsid w:val="00A82C96"/>
    <w:rsid w:val="00A8694B"/>
    <w:rsid w:val="00A93A2A"/>
    <w:rsid w:val="00AA0906"/>
    <w:rsid w:val="00AB33CB"/>
    <w:rsid w:val="00AC541A"/>
    <w:rsid w:val="00AE06A9"/>
    <w:rsid w:val="00AE0EEA"/>
    <w:rsid w:val="00B00535"/>
    <w:rsid w:val="00B00A80"/>
    <w:rsid w:val="00B03095"/>
    <w:rsid w:val="00B031D5"/>
    <w:rsid w:val="00B05B14"/>
    <w:rsid w:val="00B1238F"/>
    <w:rsid w:val="00B2499E"/>
    <w:rsid w:val="00B2611C"/>
    <w:rsid w:val="00B60A84"/>
    <w:rsid w:val="00B71B31"/>
    <w:rsid w:val="00B81860"/>
    <w:rsid w:val="00B86626"/>
    <w:rsid w:val="00B875D2"/>
    <w:rsid w:val="00B95890"/>
    <w:rsid w:val="00BA14E4"/>
    <w:rsid w:val="00BB0A38"/>
    <w:rsid w:val="00BC4005"/>
    <w:rsid w:val="00BC7586"/>
    <w:rsid w:val="00BD7B82"/>
    <w:rsid w:val="00BE2F34"/>
    <w:rsid w:val="00BF447C"/>
    <w:rsid w:val="00C00556"/>
    <w:rsid w:val="00C01AB9"/>
    <w:rsid w:val="00C14111"/>
    <w:rsid w:val="00C33A7C"/>
    <w:rsid w:val="00C5548F"/>
    <w:rsid w:val="00C56A34"/>
    <w:rsid w:val="00C6259E"/>
    <w:rsid w:val="00C704A5"/>
    <w:rsid w:val="00C73CAC"/>
    <w:rsid w:val="00C769B4"/>
    <w:rsid w:val="00C82397"/>
    <w:rsid w:val="00C91F05"/>
    <w:rsid w:val="00C96D47"/>
    <w:rsid w:val="00CA7E04"/>
    <w:rsid w:val="00CB1C02"/>
    <w:rsid w:val="00CB2D3C"/>
    <w:rsid w:val="00CB69AF"/>
    <w:rsid w:val="00CC3DDB"/>
    <w:rsid w:val="00CD4571"/>
    <w:rsid w:val="00CE0A00"/>
    <w:rsid w:val="00CE0A84"/>
    <w:rsid w:val="00CE0F81"/>
    <w:rsid w:val="00CE2355"/>
    <w:rsid w:val="00CF6C0C"/>
    <w:rsid w:val="00D06BDE"/>
    <w:rsid w:val="00D12A2E"/>
    <w:rsid w:val="00D13B8B"/>
    <w:rsid w:val="00D14A21"/>
    <w:rsid w:val="00D24F38"/>
    <w:rsid w:val="00D34232"/>
    <w:rsid w:val="00D364C8"/>
    <w:rsid w:val="00D63B70"/>
    <w:rsid w:val="00D83B7D"/>
    <w:rsid w:val="00D851CD"/>
    <w:rsid w:val="00DA353D"/>
    <w:rsid w:val="00DA5CC5"/>
    <w:rsid w:val="00DB2ECF"/>
    <w:rsid w:val="00DB3833"/>
    <w:rsid w:val="00DB3B36"/>
    <w:rsid w:val="00DC27A5"/>
    <w:rsid w:val="00DC671B"/>
    <w:rsid w:val="00DD0354"/>
    <w:rsid w:val="00DE10C9"/>
    <w:rsid w:val="00DE2256"/>
    <w:rsid w:val="00DE2FC2"/>
    <w:rsid w:val="00DE3249"/>
    <w:rsid w:val="00DE484E"/>
    <w:rsid w:val="00DF129D"/>
    <w:rsid w:val="00E00B8B"/>
    <w:rsid w:val="00E056E2"/>
    <w:rsid w:val="00E25FB1"/>
    <w:rsid w:val="00E32CF2"/>
    <w:rsid w:val="00E34042"/>
    <w:rsid w:val="00E50689"/>
    <w:rsid w:val="00E534F8"/>
    <w:rsid w:val="00E634D1"/>
    <w:rsid w:val="00E734B9"/>
    <w:rsid w:val="00E73E17"/>
    <w:rsid w:val="00E74A7D"/>
    <w:rsid w:val="00E84B68"/>
    <w:rsid w:val="00E8579E"/>
    <w:rsid w:val="00E91741"/>
    <w:rsid w:val="00E955B4"/>
    <w:rsid w:val="00E96EEC"/>
    <w:rsid w:val="00EA1985"/>
    <w:rsid w:val="00EB0ED1"/>
    <w:rsid w:val="00ED10ED"/>
    <w:rsid w:val="00EE77C9"/>
    <w:rsid w:val="00EF1B14"/>
    <w:rsid w:val="00EF25AA"/>
    <w:rsid w:val="00EF7140"/>
    <w:rsid w:val="00F2517C"/>
    <w:rsid w:val="00F37BAA"/>
    <w:rsid w:val="00F41E8C"/>
    <w:rsid w:val="00F43516"/>
    <w:rsid w:val="00F43E21"/>
    <w:rsid w:val="00F43E6C"/>
    <w:rsid w:val="00F45088"/>
    <w:rsid w:val="00F45B31"/>
    <w:rsid w:val="00F50028"/>
    <w:rsid w:val="00F555A6"/>
    <w:rsid w:val="00F6151C"/>
    <w:rsid w:val="00F63800"/>
    <w:rsid w:val="00F646F9"/>
    <w:rsid w:val="00F70380"/>
    <w:rsid w:val="00F977C8"/>
    <w:rsid w:val="00FA258B"/>
    <w:rsid w:val="00FA4F2F"/>
    <w:rsid w:val="00FA54EB"/>
    <w:rsid w:val="00FA5A82"/>
    <w:rsid w:val="00FB1980"/>
    <w:rsid w:val="00FB3E19"/>
    <w:rsid w:val="00FB4FB5"/>
    <w:rsid w:val="00FD4967"/>
    <w:rsid w:val="00FD4B1F"/>
    <w:rsid w:val="00FD697C"/>
    <w:rsid w:val="00FE0A3E"/>
    <w:rsid w:val="00FE5736"/>
    <w:rsid w:val="00FF1444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D1DE14"/>
  <w15:docId w15:val="{90004F78-B924-4F84-8E43-E9041FE2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B63"/>
    <w:pPr>
      <w:widowControl w:val="0"/>
      <w:spacing w:after="120"/>
    </w:pPr>
    <w:rPr>
      <w:rFonts w:ascii="Smith&amp;NephewLF" w:hAnsi="Smith&amp;NephewLF"/>
      <w:kern w:val="2"/>
      <w:sz w:val="22"/>
      <w:szCs w:val="24"/>
      <w:lang w:eastAsia="zh-CN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31B63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753161"/>
    <w:pPr>
      <w:keepNext/>
      <w:widowControl/>
      <w:spacing w:before="240" w:after="240"/>
      <w:outlineLvl w:val="1"/>
    </w:pPr>
    <w:rPr>
      <w:rFonts w:eastAsia="MS Mincho"/>
      <w:b/>
      <w:bCs/>
      <w:color w:val="FF6600"/>
      <w:kern w:val="0"/>
      <w:sz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E0F81"/>
    <w:pPr>
      <w:widowControl/>
      <w:numPr>
        <w:numId w:val="7"/>
      </w:numPr>
      <w:spacing w:before="240"/>
      <w:outlineLvl w:val="2"/>
    </w:pPr>
    <w:rPr>
      <w:rFonts w:cs="SimSun"/>
      <w:b/>
      <w:color w:val="000000"/>
      <w:kern w:val="0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B3833"/>
    <w:rPr>
      <w:color w:val="0000FF"/>
      <w:u w:val="single"/>
    </w:rPr>
  </w:style>
  <w:style w:type="character" w:styleId="Emphasis">
    <w:name w:val="Emphasis"/>
    <w:qFormat/>
    <w:rsid w:val="00DB3833"/>
    <w:rPr>
      <w:i/>
      <w:iCs/>
    </w:rPr>
  </w:style>
  <w:style w:type="paragraph" w:customStyle="1" w:styleId="NormalWeb5">
    <w:name w:val="Normal (Web)5"/>
    <w:basedOn w:val="Normal"/>
    <w:rsid w:val="00DB3833"/>
    <w:pPr>
      <w:widowControl/>
      <w:spacing w:before="320" w:after="320" w:line="320" w:lineRule="atLeast"/>
    </w:pPr>
    <w:rPr>
      <w:rFonts w:ascii="Verdana" w:hAnsi="Verdana" w:cs="SimSun"/>
      <w:color w:val="000000"/>
      <w:kern w:val="0"/>
      <w:szCs w:val="22"/>
    </w:rPr>
  </w:style>
  <w:style w:type="paragraph" w:customStyle="1" w:styleId="Heading22">
    <w:name w:val="Heading 22"/>
    <w:basedOn w:val="Normal"/>
    <w:rsid w:val="00DB3833"/>
    <w:pPr>
      <w:widowControl/>
      <w:pBdr>
        <w:bottom w:val="single" w:sz="8" w:space="0" w:color="3C78B5"/>
      </w:pBdr>
      <w:shd w:val="clear" w:color="auto" w:fill="F0F0F0"/>
      <w:spacing w:before="480"/>
      <w:outlineLvl w:val="2"/>
    </w:pPr>
    <w:rPr>
      <w:rFonts w:ascii="SimSun" w:hAnsi="SimSun" w:cs="SimSun"/>
      <w:b/>
      <w:bCs/>
      <w:color w:val="003366"/>
      <w:kern w:val="0"/>
      <w:sz w:val="32"/>
      <w:szCs w:val="32"/>
    </w:rPr>
  </w:style>
  <w:style w:type="paragraph" w:customStyle="1" w:styleId="Heading13">
    <w:name w:val="Heading 13"/>
    <w:basedOn w:val="Normal"/>
    <w:rsid w:val="00DB3833"/>
    <w:pPr>
      <w:widowControl/>
      <w:pBdr>
        <w:bottom w:val="single" w:sz="8" w:space="0" w:color="3C78B5"/>
      </w:pBdr>
      <w:shd w:val="clear" w:color="auto" w:fill="F0F0F0"/>
      <w:spacing w:after="200" w:line="480" w:lineRule="auto"/>
      <w:outlineLvl w:val="1"/>
    </w:pPr>
    <w:rPr>
      <w:rFonts w:ascii="SimSun" w:hAnsi="SimSun" w:cs="SimSun"/>
      <w:b/>
      <w:bCs/>
      <w:color w:val="003366"/>
      <w:kern w:val="36"/>
      <w:sz w:val="36"/>
      <w:szCs w:val="36"/>
    </w:rPr>
  </w:style>
  <w:style w:type="paragraph" w:customStyle="1" w:styleId="Heading32">
    <w:name w:val="Heading 32"/>
    <w:basedOn w:val="Normal"/>
    <w:rsid w:val="00DB3833"/>
    <w:pPr>
      <w:widowControl/>
      <w:shd w:val="clear" w:color="auto" w:fill="F0F0F0"/>
      <w:spacing w:before="400"/>
      <w:outlineLvl w:val="3"/>
    </w:pPr>
    <w:rPr>
      <w:rFonts w:ascii="SimSun" w:hAnsi="SimSun" w:cs="SimSun"/>
      <w:b/>
      <w:bCs/>
      <w:color w:val="003366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rsid w:val="00DB3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DB38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harChar4CharCharCharCharCharChar">
    <w:name w:val="Char Char4 Char Char Char Char Char Char"/>
    <w:basedOn w:val="Normal"/>
    <w:rsid w:val="00BF447C"/>
    <w:pPr>
      <w:adjustRightInd w:val="0"/>
      <w:spacing w:after="160" w:line="240" w:lineRule="exact"/>
      <w:textAlignment w:val="baseline"/>
    </w:pPr>
    <w:rPr>
      <w:rFonts w:ascii="Verdana" w:hAnsi="Verdana" w:cs="Verdana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3667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4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6424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FooterChar">
    <w:name w:val="Footer Char"/>
    <w:link w:val="Footer"/>
    <w:uiPriority w:val="99"/>
    <w:rsid w:val="00176A07"/>
    <w:rPr>
      <w:kern w:val="2"/>
      <w:sz w:val="18"/>
      <w:szCs w:val="18"/>
      <w:lang w:eastAsia="zh-CN"/>
    </w:rPr>
  </w:style>
  <w:style w:type="character" w:customStyle="1" w:styleId="HeaderChar">
    <w:name w:val="Header Char"/>
    <w:link w:val="Header"/>
    <w:uiPriority w:val="99"/>
    <w:rsid w:val="00753161"/>
    <w:rPr>
      <w:kern w:val="2"/>
      <w:sz w:val="18"/>
      <w:szCs w:val="18"/>
      <w:lang w:eastAsia="zh-CN"/>
    </w:rPr>
  </w:style>
  <w:style w:type="character" w:styleId="PageNumber">
    <w:name w:val="page number"/>
    <w:rsid w:val="00753161"/>
    <w:rPr>
      <w:rFonts w:ascii="Smith&amp;NephewLF" w:hAnsi="Smith&amp;NephewLF"/>
      <w:sz w:val="20"/>
    </w:rPr>
  </w:style>
  <w:style w:type="character" w:customStyle="1" w:styleId="Heading2Char">
    <w:name w:val="Heading 2 Char"/>
    <w:link w:val="Heading2"/>
    <w:rsid w:val="00753161"/>
    <w:rPr>
      <w:rFonts w:ascii="Smith&amp;NephewLF" w:eastAsia="MS Mincho" w:hAnsi="Smith&amp;NephewLF"/>
      <w:b/>
      <w:bCs/>
      <w:color w:val="FF6600"/>
      <w:sz w:val="24"/>
      <w:szCs w:val="24"/>
    </w:rPr>
  </w:style>
  <w:style w:type="paragraph" w:styleId="BodyText">
    <w:name w:val="Body Text"/>
    <w:basedOn w:val="Normal"/>
    <w:link w:val="BodyTextChar"/>
    <w:rsid w:val="00753161"/>
    <w:pPr>
      <w:widowControl/>
      <w:spacing w:before="120"/>
    </w:pPr>
    <w:rPr>
      <w:rFonts w:eastAsia="Times New Roman"/>
      <w:kern w:val="0"/>
      <w:sz w:val="20"/>
      <w:lang w:eastAsia="en-US"/>
    </w:rPr>
  </w:style>
  <w:style w:type="character" w:customStyle="1" w:styleId="BodyTextChar">
    <w:name w:val="Body Text Char"/>
    <w:link w:val="BodyText"/>
    <w:rsid w:val="00753161"/>
    <w:rPr>
      <w:rFonts w:ascii="Smith&amp;NephewLF" w:eastAsia="Times New Roman" w:hAnsi="Smith&amp;NephewLF"/>
      <w:szCs w:val="24"/>
      <w:lang w:val="en-GB"/>
    </w:rPr>
  </w:style>
  <w:style w:type="character" w:customStyle="1" w:styleId="Heading3Char">
    <w:name w:val="Heading 3 Char"/>
    <w:link w:val="Heading3"/>
    <w:rsid w:val="00CE0F81"/>
    <w:rPr>
      <w:rFonts w:ascii="Smith&amp;NephewLF" w:hAnsi="Smith&amp;NephewLF" w:cs="SimSun"/>
      <w:b/>
      <w:color w:val="000000"/>
      <w:sz w:val="22"/>
      <w:szCs w:val="22"/>
      <w:lang w:val="en-GB"/>
    </w:rPr>
  </w:style>
  <w:style w:type="paragraph" w:customStyle="1" w:styleId="TableBold">
    <w:name w:val="TableBold"/>
    <w:basedOn w:val="Normal"/>
    <w:rsid w:val="00753161"/>
    <w:pPr>
      <w:widowControl/>
    </w:pPr>
    <w:rPr>
      <w:rFonts w:eastAsia="Times New Roman"/>
      <w:b/>
      <w:kern w:val="0"/>
      <w:sz w:val="20"/>
      <w:lang w:eastAsia="en-US"/>
    </w:rPr>
  </w:style>
  <w:style w:type="paragraph" w:customStyle="1" w:styleId="TablePlain">
    <w:name w:val="TablePlain"/>
    <w:basedOn w:val="Normal"/>
    <w:rsid w:val="00753161"/>
    <w:pPr>
      <w:widowControl/>
      <w:spacing w:before="20" w:after="20"/>
    </w:pPr>
    <w:rPr>
      <w:rFonts w:eastAsia="Times New Roman"/>
      <w:kern w:val="0"/>
      <w:sz w:val="20"/>
      <w:lang w:eastAsia="en-US"/>
    </w:rPr>
  </w:style>
  <w:style w:type="table" w:styleId="TableGrid">
    <w:name w:val="Table Grid"/>
    <w:basedOn w:val="TableNormal"/>
    <w:uiPriority w:val="59"/>
    <w:rsid w:val="00402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912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A7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12A73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A7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12A73"/>
    <w:rPr>
      <w:b/>
      <w:bCs/>
      <w:kern w:val="2"/>
      <w:lang w:eastAsia="zh-CN"/>
    </w:rPr>
  </w:style>
  <w:style w:type="character" w:customStyle="1" w:styleId="Heading1Char">
    <w:name w:val="Heading 1 Char"/>
    <w:link w:val="Heading1"/>
    <w:uiPriority w:val="9"/>
    <w:rsid w:val="00031B63"/>
    <w:rPr>
      <w:rFonts w:ascii="Smith&amp;NephewLF" w:eastAsia="MS Mincho" w:hAnsi="Smith&amp;NephewLF"/>
      <w:b/>
      <w:bCs/>
      <w:color w:val="FF6600"/>
      <w:sz w:val="3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1A0608"/>
    <w:pPr>
      <w:widowControl/>
      <w:spacing w:before="100" w:beforeAutospacing="1" w:after="100" w:afterAutospacing="1"/>
    </w:pPr>
    <w:rPr>
      <w:rFonts w:eastAsia="Times New Roman"/>
      <w:kern w:val="0"/>
      <w:sz w:val="24"/>
      <w:lang w:eastAsia="en-US"/>
    </w:rPr>
  </w:style>
  <w:style w:type="table" w:styleId="MediumGrid3-Accent6">
    <w:name w:val="Medium Grid 3 Accent 6"/>
    <w:basedOn w:val="TableNormal"/>
    <w:uiPriority w:val="69"/>
    <w:rsid w:val="006637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94DB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4DBC"/>
    <w:rPr>
      <w:rFonts w:ascii="Smith&amp;NephewLF" w:hAnsi="Smith&amp;NephewLF"/>
      <w:kern w:val="2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294DBC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C141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017">
          <w:marLeft w:val="749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6819">
          <w:marLeft w:val="200"/>
          <w:marRight w:val="200"/>
          <w:marTop w:val="0"/>
          <w:marBottom w:val="200"/>
          <w:divBdr>
            <w:top w:val="dashed" w:sz="8" w:space="0" w:color="CCCCCC"/>
            <w:left w:val="dashed" w:sz="8" w:space="0" w:color="CCCCCC"/>
            <w:bottom w:val="dashed" w:sz="8" w:space="0" w:color="CCCCCC"/>
            <w:right w:val="dashed" w:sz="8" w:space="0" w:color="CCCCCC"/>
          </w:divBdr>
          <w:divsChild>
            <w:div w:id="727843393">
              <w:marLeft w:val="200"/>
              <w:marRight w:val="200"/>
              <w:marTop w:val="0"/>
              <w:marBottom w:val="200"/>
              <w:divBdr>
                <w:top w:val="dashed" w:sz="8" w:space="0" w:color="3C78B5"/>
                <w:left w:val="dashed" w:sz="8" w:space="0" w:color="3C78B5"/>
                <w:bottom w:val="dashed" w:sz="8" w:space="0" w:color="3C78B5"/>
                <w:right w:val="dashed" w:sz="8" w:space="0" w:color="3C78B5"/>
              </w:divBdr>
            </w:div>
            <w:div w:id="1922790240">
              <w:marLeft w:val="200"/>
              <w:marRight w:val="200"/>
              <w:marTop w:val="0"/>
              <w:marBottom w:val="200"/>
              <w:divBdr>
                <w:top w:val="dashed" w:sz="8" w:space="0" w:color="3C78B5"/>
                <w:left w:val="dashed" w:sz="8" w:space="0" w:color="3C78B5"/>
                <w:bottom w:val="dashed" w:sz="8" w:space="3" w:color="CCCCCC"/>
                <w:right w:val="dashed" w:sz="8" w:space="0" w:color="3C78B5"/>
              </w:divBdr>
            </w:div>
          </w:divsChild>
        </w:div>
      </w:divsChild>
    </w:div>
    <w:div w:id="4934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870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559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784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286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875">
          <w:marLeft w:val="0"/>
          <w:marRight w:val="0"/>
          <w:marTop w:val="0"/>
          <w:marBottom w:val="0"/>
          <w:divBdr>
            <w:top w:val="none" w:sz="0" w:space="1" w:color="auto"/>
            <w:left w:val="single" w:sz="8" w:space="1" w:color="DDDEE1"/>
            <w:bottom w:val="single" w:sz="8" w:space="1" w:color="B3B5BB"/>
            <w:right w:val="single" w:sz="8" w:space="1" w:color="B3B5BB"/>
          </w:divBdr>
          <w:divsChild>
            <w:div w:id="1156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5854">
          <w:marLeft w:val="200"/>
          <w:marRight w:val="20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8881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190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867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321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926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1293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264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321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6707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2591">
          <w:marLeft w:val="200"/>
          <w:marRight w:val="20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212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1.xlsx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gh1\OneDrive%20for%20Business\Templates\SN_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31C1308EB3042979F859F30E73678" ma:contentTypeVersion="9" ma:contentTypeDescription="Create a new document." ma:contentTypeScope="" ma:versionID="b4eee214c71dc631fe73210d141c0ad3">
  <xsd:schema xmlns:xsd="http://www.w3.org/2001/XMLSchema" xmlns:xs="http://www.w3.org/2001/XMLSchema" xmlns:p="http://schemas.microsoft.com/office/2006/metadata/properties" xmlns:ns2="03e5d517-a86b-43f6-b7d2-82583adacd8b" xmlns:ns3="3caaaf13-ccf4-45ad-8836-9d7a47cc81cd" targetNamespace="http://schemas.microsoft.com/office/2006/metadata/properties" ma:root="true" ma:fieldsID="a37842908d24b546b1fb9ec34396c5e4" ns2:_="" ns3:_="">
    <xsd:import namespace="03e5d517-a86b-43f6-b7d2-82583adacd8b"/>
    <xsd:import namespace="3caaaf13-ccf4-45ad-8836-9d7a47cc8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Wave" minOccurs="0"/>
                <xsd:element ref="ns2:Comme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5d517-a86b-43f6-b7d2-82583adacd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ave" ma:index="10" nillable="true" ma:displayName="SME Session Date" ma:format="Dropdown" ma:internalName="Wave">
      <xsd:simpleType>
        <xsd:restriction base="dms:Text">
          <xsd:maxLength value="255"/>
        </xsd:restriction>
      </xsd:simpleType>
    </xsd:element>
    <xsd:element name="Comments" ma:index="11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aaf13-ccf4-45ad-8836-9d7a47cc81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ave xmlns="03e5d517-a86b-43f6-b7d2-82583adacd8b" xsi:nil="true"/>
    <Comments xmlns="03e5d517-a86b-43f6-b7d2-82583adacd8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4D81E-CB05-46DB-B96E-8B94D261E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5d517-a86b-43f6-b7d2-82583adacd8b"/>
    <ds:schemaRef ds:uri="3caaaf13-ccf4-45ad-8836-9d7a47cc8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22449-303D-4A52-8B49-14D0B6D8B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49610-B02F-404E-80BC-FA66DE577F37}">
  <ds:schemaRefs>
    <ds:schemaRef ds:uri="http://schemas.microsoft.com/office/2006/metadata/properties"/>
    <ds:schemaRef ds:uri="http://schemas.microsoft.com/office/infopath/2007/PartnerControls"/>
    <ds:schemaRef ds:uri="03e5d517-a86b-43f6-b7d2-82583adacd8b"/>
  </ds:schemaRefs>
</ds:datastoreItem>
</file>

<file path=customXml/itemProps4.xml><?xml version="1.0" encoding="utf-8"?>
<ds:datastoreItem xmlns:ds="http://schemas.openxmlformats.org/officeDocument/2006/customXml" ds:itemID="{EAD199CC-0C35-4C05-B202-91EDBECD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SN_Doc.dotx</Template>
  <TotalTime>73</TotalTime>
  <Pages>7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Smith&amp;Nephew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Nazeer Kasim</dc:creator>
  <cp:keywords>SNI Azure Pre-Migration</cp:keywords>
  <cp:lastModifiedBy>Balavardhiraju Pottella</cp:lastModifiedBy>
  <cp:revision>3</cp:revision>
  <cp:lastPrinted>2014-10-24T12:03:00Z</cp:lastPrinted>
  <dcterms:created xsi:type="dcterms:W3CDTF">2020-08-13T09:47:00Z</dcterms:created>
  <dcterms:modified xsi:type="dcterms:W3CDTF">2021-02-19T05:51:00Z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0x01010069431C1308EB3042979F859F30E73678</vt:lpwstr>
  </property>
  <property fmtid="{D5CDD505-2E9C-101B-9397-08002B2CF9AE}" pid="3" name="IsMyDocuments">
    <vt:bool>true</vt:bool>
  </property>
  <property fmtid="{D5CDD505-2E9C-101B-9397-08002B2CF9AE}" pid="4" name="TitusGUID">
    <vt:lpwstr>1afd9123-5f75-43b0-bbd5-9c39789d3e30</vt:lpwstr>
  </property>
  <property fmtid="{D5CDD505-2E9C-101B-9397-08002B2CF9AE}" pid="5" name="HCL_Cla5s_D6">
    <vt:lpwstr>False</vt:lpwstr>
  </property>
  <property fmtid="{D5CDD505-2E9C-101B-9397-08002B2CF9AE}" pid="6" name="HCLClassD6">
    <vt:lpwstr>False</vt:lpwstr>
  </property>
  <property fmtid="{D5CDD505-2E9C-101B-9397-08002B2CF9AE}" pid="7" name="HCLClassification">
    <vt:lpwstr>HCL_Cla5s_1nt3rnal</vt:lpwstr>
  </property>
</Properties>
</file>